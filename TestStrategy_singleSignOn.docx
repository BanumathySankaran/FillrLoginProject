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4780" w14:textId="77777777" w:rsidR="001D2BB3" w:rsidRDefault="001D2BB3" w:rsidP="00730DE3">
      <w:pPr>
        <w:spacing w:beforeLines="2000" w:before="4800" w:after="120"/>
        <w:rPr>
          <w:rFonts w:ascii="Arial" w:hAnsi="Arial" w:cs="Arial"/>
          <w:b/>
          <w:sz w:val="48"/>
          <w:szCs w:val="48"/>
        </w:rPr>
      </w:pPr>
    </w:p>
    <w:p w14:paraId="6E0707FC" w14:textId="6A4704EF" w:rsidR="00F15775" w:rsidRPr="00730DE3" w:rsidRDefault="00C74991" w:rsidP="00730DE3">
      <w:pPr>
        <w:spacing w:beforeLines="2000" w:before="4800" w:after="12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inline distT="0" distB="0" distL="0" distR="0" wp14:anchorId="46D2EF59" wp14:editId="0B6CD51B">
                <wp:extent cx="6652260" cy="124968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52260" cy="12496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8B056" w14:textId="3743CD19" w:rsidR="00C74991" w:rsidRDefault="001665A1" w:rsidP="00C749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:lang w:val="en-GB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767676">
                                          <w14:shade w14:val="46275"/>
                                        </w14:srgbClr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SINGLE SIGN ON AUTHENTICATION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D2EF59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23.8pt;height:9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" filled="f" stroked="f">
                <v:textbox inset="0,0,0,0">
                  <w:txbxContent>
                    <w:p w14:paraId="16D8B056" w14:textId="3743CD19" w:rsidR="00C74991" w:rsidRDefault="001665A1" w:rsidP="00C749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:lang w:val="en-GB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767676">
                                    <w14:shade w14:val="46275"/>
                                  </w14:srgbClr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SINGLE SIGN ON AUTHENTICATION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4DC" w:rsidRPr="00730DE3">
        <w:rPr>
          <w:rFonts w:ascii="Arial" w:hAnsi="Arial" w:cs="Arial"/>
          <w:b/>
          <w:sz w:val="48"/>
          <w:szCs w:val="48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713"/>
        <w:gridCol w:w="2290"/>
        <w:gridCol w:w="4196"/>
      </w:tblGrid>
      <w:tr w:rsidR="00B60571" w:rsidRPr="003B1796" w14:paraId="01591C03" w14:textId="77777777" w:rsidTr="00FD6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6" w:type="dxa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lastRenderedPageBreak/>
              <w:t>Date</w:t>
            </w:r>
          </w:p>
        </w:tc>
        <w:tc>
          <w:tcPr>
            <w:tcW w:w="1713" w:type="dxa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FD6090">
        <w:tc>
          <w:tcPr>
            <w:tcW w:w="1106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66467E92" w:rsidR="00B60571" w:rsidRPr="000F5E84" w:rsidRDefault="00C80EB7" w:rsidP="000A0F91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22/02/202</w:t>
            </w:r>
          </w:p>
        </w:tc>
        <w:tc>
          <w:tcPr>
            <w:tcW w:w="1713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2C1B6989" w:rsidR="00B60571" w:rsidRPr="000F5E84" w:rsidRDefault="00C80EB7" w:rsidP="0094385E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V1.0.0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195D58B9" w:rsidR="00B60571" w:rsidRPr="000F5E84" w:rsidRDefault="00C80EB7" w:rsidP="0094385E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Banumathy Sankaran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2F6AB0BA" w:rsidR="00B60571" w:rsidRPr="000F5E84" w:rsidRDefault="00C80EB7" w:rsidP="0094385E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Rough Draft</w:t>
            </w:r>
          </w:p>
        </w:tc>
      </w:tr>
      <w:tr w:rsidR="00C80EB7" w:rsidRPr="003B1796" w14:paraId="2B63A5ED" w14:textId="77777777" w:rsidTr="00FD6090">
        <w:tc>
          <w:tcPr>
            <w:tcW w:w="110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D38895B" w:rsidR="00C80EB7" w:rsidRPr="000F5E84" w:rsidRDefault="00DA34BB" w:rsidP="00C80EB7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2</w:t>
            </w:r>
            <w:r w:rsidR="00590227" w:rsidRPr="000F5E84">
              <w:rPr>
                <w:rFonts w:cstheme="minorHAnsi"/>
                <w:sz w:val="24"/>
                <w:szCs w:val="24"/>
              </w:rPr>
              <w:t>3</w:t>
            </w:r>
            <w:r w:rsidRPr="000F5E84">
              <w:rPr>
                <w:rFonts w:cstheme="minorHAnsi"/>
                <w:sz w:val="24"/>
                <w:szCs w:val="24"/>
              </w:rPr>
              <w:t>/02/202</w:t>
            </w:r>
          </w:p>
        </w:tc>
        <w:tc>
          <w:tcPr>
            <w:tcW w:w="171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69F974BA" w:rsidR="00C80EB7" w:rsidRPr="000F5E84" w:rsidRDefault="00C80EB7" w:rsidP="00C80EB7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V1.0.1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19F72FAE" w:rsidR="00C80EB7" w:rsidRPr="000F5E84" w:rsidRDefault="00C80EB7" w:rsidP="00C80EB7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Banumathy Sankaran</w:t>
            </w: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3AECDE08" w:rsidR="00C80EB7" w:rsidRPr="000F5E84" w:rsidRDefault="00C80EB7" w:rsidP="00C80EB7">
            <w:pPr>
              <w:pStyle w:val="TableText"/>
              <w:rPr>
                <w:rFonts w:cstheme="minorHAnsi"/>
                <w:sz w:val="24"/>
                <w:szCs w:val="24"/>
              </w:rPr>
            </w:pPr>
            <w:r w:rsidRPr="000F5E84">
              <w:rPr>
                <w:rFonts w:cstheme="minorHAnsi"/>
                <w:sz w:val="24"/>
                <w:szCs w:val="24"/>
              </w:rPr>
              <w:t>Final Copy</w:t>
            </w:r>
          </w:p>
        </w:tc>
      </w:tr>
    </w:tbl>
    <w:p w14:paraId="29621D43" w14:textId="77777777" w:rsidR="00456732" w:rsidRPr="003B1796" w:rsidRDefault="00456732" w:rsidP="000E3EB2">
      <w:pPr>
        <w:pStyle w:val="TableText"/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730DE3">
          <w:pPr>
            <w:pStyle w:val="TOCHeading"/>
            <w:ind w:left="-993"/>
            <w:jc w:val="center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</w:t>
          </w:r>
          <w:r w:rsidR="00730DE3">
            <w:rPr>
              <w:rFonts w:ascii="Arial" w:hAnsi="Arial" w:cs="Arial"/>
              <w:sz w:val="28"/>
              <w:szCs w:val="28"/>
            </w:rPr>
            <w:t>s</w:t>
          </w:r>
        </w:p>
        <w:p w14:paraId="1F1DAEA2" w14:textId="759673F2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F73602">
              <w:rPr>
                <w:rStyle w:val="Hyperlink"/>
                <w:rFonts w:ascii="Arial" w:eastAsiaTheme="majorEastAsia" w:hAnsi="Arial" w:cs="Arial"/>
              </w:rPr>
              <w:t xml:space="preserve"> And Overview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7771B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7771B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7771B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7771B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7771B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7771B6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730DE3">
          <w:headerReference w:type="default" r:id="rId9"/>
          <w:footerReference w:type="first" r:id="rId10"/>
          <w:pgSz w:w="11907" w:h="16839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76DE0A4F" w14:textId="0DB39F29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  <w:r w:rsidR="00C10117">
        <w:rPr>
          <w:rFonts w:ascii="Arial" w:hAnsi="Arial" w:cs="Arial"/>
        </w:rPr>
        <w:t xml:space="preserve"> And Overview</w:t>
      </w:r>
    </w:p>
    <w:p w14:paraId="327268BD" w14:textId="16A06328" w:rsidR="00600549" w:rsidRDefault="0048693F" w:rsidP="001922FE">
      <w:pPr>
        <w:keepLines w:val="0"/>
        <w:shd w:val="clear" w:color="auto" w:fill="FFFFFF"/>
        <w:spacing w:before="100" w:beforeAutospacing="1" w:after="100" w:afterAutospacing="1"/>
        <w:ind w:left="36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975603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The primary goal of the project is </w:t>
      </w:r>
      <w:r w:rsidR="00FB06DD" w:rsidRPr="00FB06DD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to create a sign in page which would replace the old existing legacy sign in page. It is an important page on the site with lots of traffic. </w:t>
      </w:r>
    </w:p>
    <w:p w14:paraId="4CF2CD14" w14:textId="77777777" w:rsidR="00600549" w:rsidRDefault="00665D31" w:rsidP="00D65FB2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600549">
        <w:rPr>
          <w:rFonts w:eastAsia="Times New Roman" w:cstheme="minorHAnsi"/>
          <w:color w:val="222222"/>
          <w:sz w:val="28"/>
          <w:szCs w:val="28"/>
          <w:lang w:val="en-IN" w:eastAsia="en-IN"/>
        </w:rPr>
        <w:t>Regression testing</w:t>
      </w:r>
    </w:p>
    <w:p w14:paraId="48E41D05" w14:textId="5426B90E" w:rsidR="001922FE" w:rsidRPr="001922FE" w:rsidRDefault="001922FE" w:rsidP="001922FE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1922FE">
        <w:rPr>
          <w:rFonts w:eastAsia="Times New Roman" w:cstheme="minorHAnsi"/>
          <w:color w:val="222222"/>
          <w:sz w:val="28"/>
          <w:szCs w:val="28"/>
          <w:lang w:val="en-IN" w:eastAsia="en-IN"/>
        </w:rPr>
        <w:t>Progression Testing</w:t>
      </w:r>
    </w:p>
    <w:p w14:paraId="485D3285" w14:textId="268B4BB5" w:rsidR="00276B8C" w:rsidRPr="00600549" w:rsidRDefault="00276B8C" w:rsidP="00D65FB2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600549">
        <w:rPr>
          <w:rFonts w:eastAsia="Times New Roman" w:cstheme="minorHAnsi"/>
          <w:color w:val="222222"/>
          <w:sz w:val="28"/>
          <w:szCs w:val="28"/>
          <w:lang w:val="en-IN" w:eastAsia="en-IN"/>
        </w:rPr>
        <w:t>Proactive monitoring of tests based on the regression scope</w:t>
      </w:r>
    </w:p>
    <w:p w14:paraId="1FDEC266" w14:textId="0166388B" w:rsidR="004B5D9B" w:rsidRPr="006A0F2C" w:rsidRDefault="004B5D9B" w:rsidP="006A0F2C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Monitoring the overnight job </w:t>
      </w:r>
      <w:r w:rsidR="00491F3A">
        <w:rPr>
          <w:rFonts w:eastAsia="Times New Roman" w:cstheme="minorHAnsi"/>
          <w:color w:val="222222"/>
          <w:sz w:val="28"/>
          <w:szCs w:val="28"/>
          <w:lang w:val="en-IN" w:eastAsia="en-IN"/>
        </w:rPr>
        <w:t>runs and generate reports based on the runs</w:t>
      </w:r>
    </w:p>
    <w:p w14:paraId="18C91EDA" w14:textId="2713442F" w:rsidR="00276B8C" w:rsidRPr="006A0F2C" w:rsidRDefault="00276B8C" w:rsidP="006A0F2C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6A0F2C">
        <w:rPr>
          <w:rFonts w:eastAsia="Times New Roman" w:cstheme="minorHAnsi"/>
          <w:color w:val="222222"/>
          <w:sz w:val="28"/>
          <w:szCs w:val="28"/>
          <w:lang w:val="en-IN" w:eastAsia="en-IN"/>
        </w:rPr>
        <w:t>Sanity testing</w:t>
      </w:r>
    </w:p>
    <w:p w14:paraId="292B7A45" w14:textId="5A0DCBAE" w:rsidR="00276B8C" w:rsidRPr="006A0F2C" w:rsidRDefault="00276B8C" w:rsidP="006A0F2C">
      <w:pPr>
        <w:pStyle w:val="ListParagraph"/>
        <w:keepLines w:val="0"/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6A0F2C">
        <w:rPr>
          <w:rFonts w:eastAsia="Times New Roman" w:cstheme="minorHAnsi"/>
          <w:color w:val="222222"/>
          <w:sz w:val="28"/>
          <w:szCs w:val="28"/>
          <w:lang w:val="en-IN" w:eastAsia="en-IN"/>
        </w:rPr>
        <w:t>Manual Testing for the critical tests not covered by the Automation suite</w:t>
      </w:r>
      <w:r w:rsidR="007B3438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and in situations of tight timelines</w:t>
      </w:r>
    </w:p>
    <w:p w14:paraId="4A399593" w14:textId="1FD29F11" w:rsidR="00276B8C" w:rsidRPr="00C708E2" w:rsidRDefault="00C708E2" w:rsidP="00276B8C">
      <w:pPr>
        <w:keepLines w:val="0"/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b/>
          <w:color w:val="222222"/>
          <w:sz w:val="28"/>
          <w:szCs w:val="28"/>
          <w:lang w:val="en-IN" w:eastAsia="en-IN"/>
        </w:rPr>
      </w:pPr>
      <w:r w:rsidRPr="00C708E2">
        <w:rPr>
          <w:rFonts w:eastAsia="Times New Roman" w:cstheme="minorHAnsi"/>
          <w:b/>
          <w:color w:val="222222"/>
          <w:sz w:val="28"/>
          <w:szCs w:val="28"/>
          <w:lang w:val="en-IN" w:eastAsia="en-IN"/>
        </w:rPr>
        <w:t>Reviewers and Approvers: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636"/>
        <w:gridCol w:w="2629"/>
      </w:tblGrid>
      <w:tr w:rsidR="0048693F" w14:paraId="33CEBA00" w14:textId="77777777" w:rsidTr="0048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7" w:type="dxa"/>
          </w:tcPr>
          <w:p w14:paraId="0053D898" w14:textId="03A52E40" w:rsidR="0048693F" w:rsidRDefault="0048693F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Name</w:t>
            </w:r>
          </w:p>
        </w:tc>
        <w:tc>
          <w:tcPr>
            <w:tcW w:w="2636" w:type="dxa"/>
          </w:tcPr>
          <w:p w14:paraId="2BA8FC36" w14:textId="619C5FFA" w:rsidR="0048693F" w:rsidRDefault="0048693F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Designation</w:t>
            </w:r>
          </w:p>
        </w:tc>
        <w:tc>
          <w:tcPr>
            <w:tcW w:w="2629" w:type="dxa"/>
          </w:tcPr>
          <w:p w14:paraId="0CE077EB" w14:textId="075592B9" w:rsidR="0048693F" w:rsidRDefault="0048693F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Role </w:t>
            </w:r>
          </w:p>
        </w:tc>
      </w:tr>
      <w:tr w:rsidR="0048693F" w14:paraId="512B6473" w14:textId="77777777" w:rsidTr="0048693F">
        <w:tc>
          <w:tcPr>
            <w:tcW w:w="2647" w:type="dxa"/>
          </w:tcPr>
          <w:p w14:paraId="59738B6B" w14:textId="5946B5F1" w:rsidR="0048693F" w:rsidRDefault="00E93CFA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PM1</w:t>
            </w:r>
          </w:p>
        </w:tc>
        <w:tc>
          <w:tcPr>
            <w:tcW w:w="2636" w:type="dxa"/>
          </w:tcPr>
          <w:p w14:paraId="40B87F62" w14:textId="1EE3469F" w:rsidR="0048693F" w:rsidRDefault="0048693F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Project Manager</w:t>
            </w:r>
          </w:p>
        </w:tc>
        <w:tc>
          <w:tcPr>
            <w:tcW w:w="2629" w:type="dxa"/>
          </w:tcPr>
          <w:p w14:paraId="00FBA195" w14:textId="0CD75683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Reviewer</w:t>
            </w:r>
          </w:p>
        </w:tc>
      </w:tr>
      <w:tr w:rsidR="0048693F" w14:paraId="5C8BF748" w14:textId="77777777" w:rsidTr="0048693F">
        <w:tc>
          <w:tcPr>
            <w:tcW w:w="2647" w:type="dxa"/>
          </w:tcPr>
          <w:p w14:paraId="08B97FE0" w14:textId="31D6571F" w:rsidR="0048693F" w:rsidRDefault="00E93CFA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TM</w:t>
            </w:r>
          </w:p>
        </w:tc>
        <w:tc>
          <w:tcPr>
            <w:tcW w:w="2636" w:type="dxa"/>
          </w:tcPr>
          <w:p w14:paraId="4F6B5DA9" w14:textId="668D0C4B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Test manager</w:t>
            </w:r>
          </w:p>
        </w:tc>
        <w:tc>
          <w:tcPr>
            <w:tcW w:w="2629" w:type="dxa"/>
          </w:tcPr>
          <w:p w14:paraId="64F4F974" w14:textId="76DD0F35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Approver 1</w:t>
            </w:r>
          </w:p>
        </w:tc>
      </w:tr>
      <w:tr w:rsidR="0048693F" w14:paraId="115EBC50" w14:textId="77777777" w:rsidTr="0048693F">
        <w:tc>
          <w:tcPr>
            <w:tcW w:w="2647" w:type="dxa"/>
          </w:tcPr>
          <w:p w14:paraId="009A637F" w14:textId="0A090B75" w:rsidR="0048693F" w:rsidRDefault="00E93CFA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SAT1</w:t>
            </w:r>
          </w:p>
        </w:tc>
        <w:tc>
          <w:tcPr>
            <w:tcW w:w="2636" w:type="dxa"/>
          </w:tcPr>
          <w:p w14:paraId="3DE7A68D" w14:textId="1F4B2E27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Senior Automation Tester</w:t>
            </w:r>
          </w:p>
        </w:tc>
        <w:tc>
          <w:tcPr>
            <w:tcW w:w="2629" w:type="dxa"/>
          </w:tcPr>
          <w:p w14:paraId="7AED3787" w14:textId="613AAF8D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Approver 2</w:t>
            </w:r>
          </w:p>
        </w:tc>
      </w:tr>
      <w:tr w:rsidR="0048693F" w14:paraId="030FDD7F" w14:textId="77777777" w:rsidTr="0048693F">
        <w:tc>
          <w:tcPr>
            <w:tcW w:w="2647" w:type="dxa"/>
          </w:tcPr>
          <w:p w14:paraId="7A6B02AE" w14:textId="16AF398A" w:rsidR="0048693F" w:rsidRDefault="00E93CFA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SAT2</w:t>
            </w:r>
          </w:p>
        </w:tc>
        <w:tc>
          <w:tcPr>
            <w:tcW w:w="2636" w:type="dxa"/>
          </w:tcPr>
          <w:p w14:paraId="7652C132" w14:textId="2088307B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Senior Automation Tester</w:t>
            </w:r>
          </w:p>
        </w:tc>
        <w:tc>
          <w:tcPr>
            <w:tcW w:w="2629" w:type="dxa"/>
          </w:tcPr>
          <w:p w14:paraId="5FCAA242" w14:textId="6F8BB96B" w:rsidR="0048693F" w:rsidRDefault="00ED0315" w:rsidP="000F1671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Approver 3</w:t>
            </w:r>
          </w:p>
        </w:tc>
      </w:tr>
    </w:tbl>
    <w:p w14:paraId="4F1F5DC5" w14:textId="77777777" w:rsidR="0048693F" w:rsidRPr="0048693F" w:rsidRDefault="0048693F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</w:p>
    <w:p w14:paraId="382A2839" w14:textId="1398C3F0" w:rsidR="00610C2B" w:rsidRPr="003B1796" w:rsidRDefault="00610C2B" w:rsidP="00276B8C">
      <w:pPr>
        <w:pStyle w:val="Heading1"/>
        <w:numPr>
          <w:ilvl w:val="0"/>
          <w:numId w:val="0"/>
        </w:numPr>
        <w:rPr>
          <w:rFonts w:ascii="Arial" w:hAnsi="Arial" w:cs="Arial"/>
        </w:rPr>
        <w:sectPr w:rsidR="00610C2B" w:rsidRPr="003B1796" w:rsidSect="00730DE3">
          <w:pgSz w:w="11907" w:h="16839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3C954DEE" w14:textId="7D02BD72" w:rsidR="00276B8C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The process of testing can be defined as follows:</w:t>
      </w:r>
    </w:p>
    <w:p w14:paraId="6D2AA73C" w14:textId="67D4EE8F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Requirement Analysis </w:t>
      </w:r>
    </w:p>
    <w:p w14:paraId="6ED0CC79" w14:textId="58CEDD66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Converting the requirement into feature files</w:t>
      </w:r>
      <w:r w:rsidR="00E6464B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in Gherkin framework in Cucumber</w:t>
      </w:r>
    </w:p>
    <w:p w14:paraId="78647C0C" w14:textId="2DFDFD32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Translating the lines of feature files technically to code them in </w:t>
      </w:r>
      <w:r w:rsidR="00E6464B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Java </w:t>
      </w: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programming language followed in the team</w:t>
      </w:r>
      <w:r w:rsidR="005A7220"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.</w:t>
      </w:r>
    </w:p>
    <w:p w14:paraId="41F7E1DA" w14:textId="699C1C7D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Functional review.</w:t>
      </w:r>
    </w:p>
    <w:p w14:paraId="5170D683" w14:textId="70A6CECB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Technical code review </w:t>
      </w:r>
    </w:p>
    <w:p w14:paraId="38B10601" w14:textId="27FAAD53" w:rsidR="00362C7F" w:rsidRPr="00E24CE7" w:rsidRDefault="00362C7F" w:rsidP="00362C7F">
      <w:pPr>
        <w:keepLines w:val="0"/>
        <w:numPr>
          <w:ilvl w:val="0"/>
          <w:numId w:val="31"/>
        </w:numPr>
        <w:shd w:val="clear" w:color="auto" w:fill="FFFFFF"/>
        <w:spacing w:before="0"/>
        <w:ind w:left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Merging the code into the framework suite after review and approvals.</w:t>
      </w:r>
    </w:p>
    <w:p w14:paraId="56D81B59" w14:textId="5AC1C9E0" w:rsidR="00362C7F" w:rsidRPr="00E24CE7" w:rsidRDefault="00362C7F" w:rsidP="00362C7F">
      <w:pPr>
        <w:keepLines w:val="0"/>
        <w:shd w:val="clear" w:color="auto" w:fill="FFFFFF"/>
        <w:spacing w:before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</w:p>
    <w:p w14:paraId="576A7CCD" w14:textId="697C1C3A" w:rsidR="00362C7F" w:rsidRDefault="00362C7F" w:rsidP="00362C7F">
      <w:pPr>
        <w:keepLines w:val="0"/>
        <w:shd w:val="clear" w:color="auto" w:fill="FFFFFF"/>
        <w:spacing w:before="0"/>
        <w:jc w:val="left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5953D926" w14:textId="2D525462" w:rsidR="00362C7F" w:rsidRPr="00C708E2" w:rsidRDefault="00362C7F" w:rsidP="00362C7F">
      <w:pPr>
        <w:keepLines w:val="0"/>
        <w:shd w:val="clear" w:color="auto" w:fill="FFFFFF"/>
        <w:spacing w:before="0"/>
        <w:jc w:val="left"/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</w:pPr>
      <w:r w:rsidRPr="00C708E2"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  <w:t>Test Level Responsibility:</w:t>
      </w:r>
    </w:p>
    <w:p w14:paraId="4A7C0460" w14:textId="77777777" w:rsidR="00362C7F" w:rsidRPr="00362C7F" w:rsidRDefault="00362C7F" w:rsidP="00362C7F">
      <w:pPr>
        <w:keepLines w:val="0"/>
        <w:shd w:val="clear" w:color="auto" w:fill="FFFFFF"/>
        <w:spacing w:before="0"/>
        <w:jc w:val="left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78BAE400" w14:textId="0BA58D0C" w:rsidR="00FF3453" w:rsidRPr="00E24CE7" w:rsidRDefault="00C708E2" w:rsidP="00BF1030">
      <w:pPr>
        <w:keepLines w:val="0"/>
        <w:shd w:val="clear" w:color="auto" w:fill="FFFFFF"/>
        <w:spacing w:before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E24CE7">
        <w:rPr>
          <w:rFonts w:eastAsia="Times New Roman" w:cstheme="minorHAnsi"/>
          <w:color w:val="222222"/>
          <w:sz w:val="28"/>
          <w:szCs w:val="28"/>
          <w:lang w:val="en-IN" w:eastAsia="en-IN"/>
        </w:rPr>
        <w:t>Details of the testing levels expected to be applied and who has the primary (P) and the secondary (S) responsibility of performing this testing:</w:t>
      </w: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1766"/>
        <w:gridCol w:w="2562"/>
        <w:gridCol w:w="2577"/>
      </w:tblGrid>
      <w:tr w:rsidR="00362C7F" w14:paraId="6076C693" w14:textId="77777777" w:rsidTr="00C7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6" w:type="dxa"/>
          </w:tcPr>
          <w:p w14:paraId="1B20E198" w14:textId="452BECF1" w:rsidR="00362C7F" w:rsidRDefault="00362C7F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Level</w:t>
            </w:r>
          </w:p>
        </w:tc>
        <w:tc>
          <w:tcPr>
            <w:tcW w:w="1796" w:type="dxa"/>
          </w:tcPr>
          <w:p w14:paraId="577B452E" w14:textId="0507A0CB" w:rsidR="00362C7F" w:rsidRDefault="00362C7F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Party</w:t>
            </w:r>
          </w:p>
        </w:tc>
        <w:tc>
          <w:tcPr>
            <w:tcW w:w="2632" w:type="dxa"/>
          </w:tcPr>
          <w:p w14:paraId="2F19E20F" w14:textId="6489AA60" w:rsidR="00362C7F" w:rsidRDefault="00362C7F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team</w:t>
            </w:r>
          </w:p>
        </w:tc>
        <w:tc>
          <w:tcPr>
            <w:tcW w:w="2637" w:type="dxa"/>
          </w:tcPr>
          <w:p w14:paraId="0F0225F4" w14:textId="0602E937" w:rsidR="00362C7F" w:rsidRDefault="00362C7F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</w:t>
            </w:r>
          </w:p>
        </w:tc>
      </w:tr>
      <w:tr w:rsidR="00362C7F" w14:paraId="75BA8EFA" w14:textId="77777777" w:rsidTr="00C708E2">
        <w:tc>
          <w:tcPr>
            <w:tcW w:w="3476" w:type="dxa"/>
          </w:tcPr>
          <w:p w14:paraId="47ACD370" w14:textId="596DAD65" w:rsidR="00362C7F" w:rsidRDefault="00362C7F" w:rsidP="009647F5">
            <w:pPr>
              <w:rPr>
                <w:rFonts w:ascii="Arial" w:hAnsi="Arial" w:cs="Arial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Unit Testing</w:t>
            </w:r>
          </w:p>
        </w:tc>
        <w:tc>
          <w:tcPr>
            <w:tcW w:w="1796" w:type="dxa"/>
          </w:tcPr>
          <w:p w14:paraId="4C3847F4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262D346F" w14:textId="0DFC7A9E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2F41432B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4B63B0FA" w14:textId="77777777" w:rsidTr="00C708E2">
        <w:tc>
          <w:tcPr>
            <w:tcW w:w="3476" w:type="dxa"/>
          </w:tcPr>
          <w:p w14:paraId="110BFC2B" w14:textId="4FEB7FEB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System Integration Testing</w:t>
            </w:r>
          </w:p>
        </w:tc>
        <w:tc>
          <w:tcPr>
            <w:tcW w:w="1796" w:type="dxa"/>
          </w:tcPr>
          <w:p w14:paraId="13D5AE1A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0784E2EE" w14:textId="2DDC6C02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100282E1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7F09553B" w14:textId="77777777" w:rsidTr="00C708E2">
        <w:tc>
          <w:tcPr>
            <w:tcW w:w="3476" w:type="dxa"/>
          </w:tcPr>
          <w:p w14:paraId="4A894C59" w14:textId="505D6971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User Acceptance testing</w:t>
            </w:r>
          </w:p>
        </w:tc>
        <w:tc>
          <w:tcPr>
            <w:tcW w:w="1796" w:type="dxa"/>
          </w:tcPr>
          <w:p w14:paraId="1042D0E5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6E549D82" w14:textId="11688551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3F2B6688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5A7220" w14:paraId="6D4D3AB3" w14:textId="77777777" w:rsidTr="00C708E2">
        <w:tc>
          <w:tcPr>
            <w:tcW w:w="3476" w:type="dxa"/>
          </w:tcPr>
          <w:p w14:paraId="61A794E4" w14:textId="063DC783" w:rsidR="005A7220" w:rsidRPr="00F03D93" w:rsidRDefault="005A7220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API Testing</w:t>
            </w:r>
          </w:p>
        </w:tc>
        <w:tc>
          <w:tcPr>
            <w:tcW w:w="1796" w:type="dxa"/>
          </w:tcPr>
          <w:p w14:paraId="7507DED8" w14:textId="77777777" w:rsidR="005A7220" w:rsidRDefault="005A7220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49FCF383" w14:textId="3E0D85F4" w:rsidR="005A7220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0816C9ED" w14:textId="77777777" w:rsidR="005A7220" w:rsidRDefault="005A7220" w:rsidP="009647F5">
            <w:pPr>
              <w:rPr>
                <w:rFonts w:ascii="Arial" w:hAnsi="Arial" w:cs="Arial"/>
              </w:rPr>
            </w:pPr>
          </w:p>
        </w:tc>
      </w:tr>
      <w:tr w:rsidR="00362C7F" w14:paraId="591379D7" w14:textId="77777777" w:rsidTr="00C708E2">
        <w:tc>
          <w:tcPr>
            <w:tcW w:w="3476" w:type="dxa"/>
          </w:tcPr>
          <w:p w14:paraId="2417B2DE" w14:textId="1B516DB3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Pre-prod Testing</w:t>
            </w:r>
          </w:p>
        </w:tc>
        <w:tc>
          <w:tcPr>
            <w:tcW w:w="1796" w:type="dxa"/>
          </w:tcPr>
          <w:p w14:paraId="3C35C0FF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7539C203" w14:textId="3AFF6502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7" w:type="dxa"/>
          </w:tcPr>
          <w:p w14:paraId="43D4E2F4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6C1A3602" w14:textId="77777777" w:rsidTr="00C708E2">
        <w:tc>
          <w:tcPr>
            <w:tcW w:w="3476" w:type="dxa"/>
          </w:tcPr>
          <w:p w14:paraId="33E7E6CA" w14:textId="5B98482A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Integration Testing</w:t>
            </w:r>
          </w:p>
        </w:tc>
        <w:tc>
          <w:tcPr>
            <w:tcW w:w="1796" w:type="dxa"/>
          </w:tcPr>
          <w:p w14:paraId="628DB337" w14:textId="20F2E629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632" w:type="dxa"/>
          </w:tcPr>
          <w:p w14:paraId="71212B08" w14:textId="52F10AE1" w:rsidR="00362C7F" w:rsidRDefault="0048726B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637" w:type="dxa"/>
          </w:tcPr>
          <w:p w14:paraId="207CBAE2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788BE000" w14:textId="77777777" w:rsidTr="00C708E2">
        <w:tc>
          <w:tcPr>
            <w:tcW w:w="3476" w:type="dxa"/>
          </w:tcPr>
          <w:p w14:paraId="4496D6A0" w14:textId="23E0FC70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Performance testing</w:t>
            </w:r>
          </w:p>
        </w:tc>
        <w:tc>
          <w:tcPr>
            <w:tcW w:w="1796" w:type="dxa"/>
          </w:tcPr>
          <w:p w14:paraId="69B4812E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4CCC9F5F" w14:textId="0C412E84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2637" w:type="dxa"/>
          </w:tcPr>
          <w:p w14:paraId="610ADB4C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1DA53641" w14:textId="77777777" w:rsidTr="00C708E2">
        <w:tc>
          <w:tcPr>
            <w:tcW w:w="3476" w:type="dxa"/>
          </w:tcPr>
          <w:p w14:paraId="291D67B2" w14:textId="792865C7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Security testing</w:t>
            </w:r>
          </w:p>
        </w:tc>
        <w:tc>
          <w:tcPr>
            <w:tcW w:w="1796" w:type="dxa"/>
          </w:tcPr>
          <w:p w14:paraId="681FEFB4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2C3BB6A4" w14:textId="3C7335F5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2637" w:type="dxa"/>
          </w:tcPr>
          <w:p w14:paraId="09DA7AC9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</w:tr>
      <w:tr w:rsidR="00362C7F" w14:paraId="2A09F368" w14:textId="77777777" w:rsidTr="00C708E2">
        <w:tc>
          <w:tcPr>
            <w:tcW w:w="3476" w:type="dxa"/>
          </w:tcPr>
          <w:p w14:paraId="661F2F28" w14:textId="2813946C" w:rsidR="00362C7F" w:rsidRPr="00F03D93" w:rsidRDefault="00362C7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Production</w:t>
            </w:r>
            <w:r w:rsidR="00C31D14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Verification testing</w:t>
            </w:r>
          </w:p>
        </w:tc>
        <w:tc>
          <w:tcPr>
            <w:tcW w:w="1796" w:type="dxa"/>
          </w:tcPr>
          <w:p w14:paraId="5560FFAD" w14:textId="77777777" w:rsidR="00362C7F" w:rsidRDefault="00362C7F" w:rsidP="009647F5">
            <w:pPr>
              <w:rPr>
                <w:rFonts w:ascii="Arial" w:hAnsi="Arial" w:cs="Arial"/>
              </w:rPr>
            </w:pPr>
          </w:p>
        </w:tc>
        <w:tc>
          <w:tcPr>
            <w:tcW w:w="2632" w:type="dxa"/>
          </w:tcPr>
          <w:p w14:paraId="053D6A24" w14:textId="4F3F0DC4" w:rsidR="00362C7F" w:rsidRDefault="001C59B3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637" w:type="dxa"/>
          </w:tcPr>
          <w:p w14:paraId="201D95D6" w14:textId="2D5FAF5E" w:rsidR="00362C7F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</w:tbl>
    <w:p w14:paraId="6DFEE39B" w14:textId="4DF3233F" w:rsidR="009647F5" w:rsidRDefault="009647F5" w:rsidP="009647F5">
      <w:pPr>
        <w:rPr>
          <w:rFonts w:ascii="Arial" w:hAnsi="Arial" w:cs="Arial"/>
        </w:rPr>
      </w:pPr>
    </w:p>
    <w:p w14:paraId="039C1104" w14:textId="3090A0EE" w:rsidR="005A7220" w:rsidRDefault="005A7220" w:rsidP="009647F5">
      <w:pPr>
        <w:rPr>
          <w:rFonts w:ascii="Arial" w:hAnsi="Arial" w:cs="Arial"/>
        </w:rPr>
      </w:pPr>
    </w:p>
    <w:p w14:paraId="26BFFC57" w14:textId="77777777" w:rsidR="00F03D93" w:rsidRDefault="00F03D93" w:rsidP="009647F5">
      <w:pPr>
        <w:rPr>
          <w:rFonts w:ascii="Arial" w:hAnsi="Arial" w:cs="Arial"/>
        </w:rPr>
      </w:pPr>
    </w:p>
    <w:p w14:paraId="755CE3FC" w14:textId="77777777" w:rsidR="00F03D93" w:rsidRDefault="00F03D93" w:rsidP="009647F5">
      <w:pPr>
        <w:rPr>
          <w:rFonts w:ascii="Arial" w:hAnsi="Arial" w:cs="Arial"/>
        </w:rPr>
      </w:pPr>
    </w:p>
    <w:p w14:paraId="1AE0F735" w14:textId="77777777" w:rsidR="00F03D93" w:rsidRDefault="00F03D93" w:rsidP="009647F5">
      <w:pPr>
        <w:rPr>
          <w:rFonts w:ascii="Arial" w:hAnsi="Arial" w:cs="Arial"/>
        </w:rPr>
      </w:pPr>
    </w:p>
    <w:p w14:paraId="7F3095BE" w14:textId="77777777" w:rsidR="00F03D93" w:rsidRDefault="00F03D93" w:rsidP="009647F5">
      <w:pPr>
        <w:rPr>
          <w:rFonts w:ascii="Arial" w:hAnsi="Arial" w:cs="Arial"/>
        </w:rPr>
      </w:pPr>
    </w:p>
    <w:p w14:paraId="09677C32" w14:textId="77777777" w:rsidR="00F03D93" w:rsidRDefault="00F03D93" w:rsidP="009647F5">
      <w:pPr>
        <w:rPr>
          <w:rFonts w:ascii="Arial" w:hAnsi="Arial" w:cs="Arial"/>
        </w:rPr>
      </w:pPr>
    </w:p>
    <w:p w14:paraId="3C99393E" w14:textId="77777777" w:rsidR="00F03D93" w:rsidRDefault="00F03D93" w:rsidP="009647F5">
      <w:pPr>
        <w:rPr>
          <w:rFonts w:ascii="Arial" w:hAnsi="Arial" w:cs="Arial"/>
        </w:rPr>
      </w:pPr>
    </w:p>
    <w:p w14:paraId="768FEE91" w14:textId="77777777" w:rsidR="00F03D93" w:rsidRDefault="00F03D93" w:rsidP="009647F5">
      <w:pPr>
        <w:rPr>
          <w:rFonts w:ascii="Arial" w:hAnsi="Arial" w:cs="Arial"/>
        </w:rPr>
      </w:pPr>
    </w:p>
    <w:p w14:paraId="43C16C35" w14:textId="77777777" w:rsidR="005B1D5C" w:rsidRDefault="005B1D5C" w:rsidP="009647F5">
      <w:pPr>
        <w:rPr>
          <w:rFonts w:eastAsia="Times New Roman" w:cstheme="minorHAnsi"/>
          <w:color w:val="222222"/>
          <w:sz w:val="28"/>
          <w:szCs w:val="28"/>
          <w:lang w:val="en-IN" w:eastAsia="en-IN"/>
        </w:rPr>
      </w:pPr>
    </w:p>
    <w:p w14:paraId="377AA533" w14:textId="7DEB379D" w:rsidR="005A7220" w:rsidRPr="00F03D93" w:rsidRDefault="005A7220" w:rsidP="009647F5">
      <w:pPr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F03D93">
        <w:rPr>
          <w:rFonts w:eastAsia="Times New Roman" w:cstheme="minorHAnsi"/>
          <w:color w:val="222222"/>
          <w:sz w:val="28"/>
          <w:szCs w:val="28"/>
          <w:lang w:val="en-IN" w:eastAsia="en-IN"/>
        </w:rPr>
        <w:lastRenderedPageBreak/>
        <w:t>Test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3"/>
        <w:gridCol w:w="5174"/>
      </w:tblGrid>
      <w:tr w:rsidR="00626C4E" w14:paraId="5E36DAEB" w14:textId="77777777" w:rsidTr="005A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1" w:type="dxa"/>
          </w:tcPr>
          <w:p w14:paraId="4A5B3F65" w14:textId="24FE06DD" w:rsidR="005A7220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Type</w:t>
            </w:r>
          </w:p>
        </w:tc>
        <w:tc>
          <w:tcPr>
            <w:tcW w:w="5342" w:type="dxa"/>
          </w:tcPr>
          <w:p w14:paraId="299BEF44" w14:textId="18D8C077" w:rsidR="005A7220" w:rsidRDefault="005A7220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Objectives</w:t>
            </w:r>
          </w:p>
        </w:tc>
      </w:tr>
      <w:tr w:rsidR="00626C4E" w14:paraId="3476305E" w14:textId="77777777" w:rsidTr="00F03D93">
        <w:trPr>
          <w:trHeight w:val="2119"/>
        </w:trPr>
        <w:tc>
          <w:tcPr>
            <w:tcW w:w="5341" w:type="dxa"/>
          </w:tcPr>
          <w:p w14:paraId="5A0A9FAA" w14:textId="5DB4C479" w:rsidR="005A7220" w:rsidRPr="00F03D93" w:rsidRDefault="005A7220" w:rsidP="00F03D93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Progression </w:t>
            </w:r>
            <w:r w:rsidR="00626C4E"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and regression testing 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requirements</w:t>
            </w:r>
            <w:r w:rsidR="00626C4E"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:</w:t>
            </w:r>
          </w:p>
          <w:p w14:paraId="797953B1" w14:textId="7DD058AA" w:rsidR="00626C4E" w:rsidRPr="00F03D93" w:rsidRDefault="00626C4E" w:rsidP="00F03D93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SIT</w:t>
            </w:r>
            <w:r w:rsidR="00327868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and integration testing </w:t>
            </w:r>
          </w:p>
        </w:tc>
        <w:tc>
          <w:tcPr>
            <w:tcW w:w="5342" w:type="dxa"/>
          </w:tcPr>
          <w:p w14:paraId="0BC80A15" w14:textId="77777777" w:rsidR="005A7220" w:rsidRPr="00F03D93" w:rsidRDefault="005A7220" w:rsidP="00F03D93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The main objectives are </w:t>
            </w:r>
          </w:p>
          <w:p w14:paraId="464484E4" w14:textId="1E01442C" w:rsidR="005A7220" w:rsidRPr="00F03D93" w:rsidRDefault="005A7220" w:rsidP="00F03D93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validate that all software module dependencies are functionally correct</w:t>
            </w:r>
          </w:p>
          <w:p w14:paraId="6EF3E498" w14:textId="77777777" w:rsidR="005A7220" w:rsidRDefault="005A7220" w:rsidP="00F03D93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data integrity is maintained between separate modules for the entire solution</w:t>
            </w:r>
            <w:r w:rsidR="00B248D4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in the </w:t>
            </w:r>
            <w:r w:rsidR="006F6B8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SIT environment</w:t>
            </w:r>
          </w:p>
          <w:p w14:paraId="3E8CA3D6" w14:textId="43433816" w:rsidR="00327868" w:rsidRPr="00F03D93" w:rsidRDefault="00327868" w:rsidP="00F03D93">
            <w:pPr>
              <w:pStyle w:val="ListParagraph"/>
              <w:numPr>
                <w:ilvl w:val="0"/>
                <w:numId w:val="32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Top down intervention testing to monitor the payment gateway by the use of stubs to mock up the payment </w:t>
            </w:r>
            <w:r w:rsidR="00850B7E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gateways </w:t>
            </w:r>
          </w:p>
        </w:tc>
      </w:tr>
      <w:tr w:rsidR="00626C4E" w14:paraId="0328F5D3" w14:textId="77777777" w:rsidTr="005A7220">
        <w:tc>
          <w:tcPr>
            <w:tcW w:w="5341" w:type="dxa"/>
          </w:tcPr>
          <w:p w14:paraId="352A6801" w14:textId="15234DD1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UAT</w:t>
            </w:r>
            <w:r w:rsidR="0092559C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br/>
            </w:r>
          </w:p>
        </w:tc>
        <w:tc>
          <w:tcPr>
            <w:tcW w:w="5342" w:type="dxa"/>
          </w:tcPr>
          <w:p w14:paraId="013DD486" w14:textId="1932527B" w:rsidR="005A7220" w:rsidRPr="00F03D93" w:rsidRDefault="006F6B80" w:rsidP="00626C4E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test </w:t>
            </w:r>
            <w:r w:rsidR="00DC731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application from the end users’ perspective</w:t>
            </w:r>
            <w:r w:rsidR="00801FE2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to ensure it can handle</w:t>
            </w:r>
            <w:r w:rsidR="00294537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tasks</w:t>
            </w:r>
            <w:r w:rsidR="00995846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in the </w:t>
            </w:r>
            <w:r w:rsidR="00F45E3F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real-world</w:t>
            </w:r>
            <w:r w:rsidR="00BA623F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scenarios</w:t>
            </w:r>
          </w:p>
          <w:p w14:paraId="36E4D0BF" w14:textId="42FE62E4" w:rsidR="00626C4E" w:rsidRPr="00F03D93" w:rsidRDefault="00626C4E" w:rsidP="00626C4E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</w:t>
            </w:r>
            <w:r w:rsidR="006D751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check if 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data integrity is maintained between separate modules for the entire solution</w:t>
            </w:r>
          </w:p>
        </w:tc>
      </w:tr>
      <w:tr w:rsidR="00626C4E" w14:paraId="71C8AC37" w14:textId="77777777" w:rsidTr="005A7220">
        <w:tc>
          <w:tcPr>
            <w:tcW w:w="5341" w:type="dxa"/>
          </w:tcPr>
          <w:p w14:paraId="556B493D" w14:textId="2ED2DF0F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Pre-prod</w:t>
            </w:r>
          </w:p>
        </w:tc>
        <w:tc>
          <w:tcPr>
            <w:tcW w:w="5342" w:type="dxa"/>
          </w:tcPr>
          <w:p w14:paraId="0FE57BBD" w14:textId="48FF704E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system should replicate the exact nature as in production</w:t>
            </w:r>
          </w:p>
        </w:tc>
      </w:tr>
      <w:tr w:rsidR="00626C4E" w14:paraId="43FEB506" w14:textId="77777777" w:rsidTr="005A7220">
        <w:tc>
          <w:tcPr>
            <w:tcW w:w="5341" w:type="dxa"/>
          </w:tcPr>
          <w:p w14:paraId="3A83C0C7" w14:textId="33485007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API</w:t>
            </w:r>
            <w:r w:rsidR="002A13D1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ab/>
            </w:r>
          </w:p>
        </w:tc>
        <w:tc>
          <w:tcPr>
            <w:tcW w:w="5342" w:type="dxa"/>
          </w:tcPr>
          <w:p w14:paraId="6B876370" w14:textId="5EAD9A19" w:rsidR="005A7220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check if the APIs are up and if they provide the exact responses every time they are called.</w:t>
            </w:r>
            <w:r w:rsidR="0047247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This is checked across SIT, UAT and Pre-Prod environments.</w:t>
            </w:r>
          </w:p>
        </w:tc>
      </w:tr>
      <w:tr w:rsidR="001D1E6F" w14:paraId="1579D603" w14:textId="77777777" w:rsidTr="005A7220">
        <w:tc>
          <w:tcPr>
            <w:tcW w:w="5341" w:type="dxa"/>
          </w:tcPr>
          <w:p w14:paraId="3EA9387E" w14:textId="0FF31378" w:rsidR="001D1E6F" w:rsidRPr="00F03D93" w:rsidRDefault="001D1E6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Regression testing</w:t>
            </w:r>
          </w:p>
        </w:tc>
        <w:tc>
          <w:tcPr>
            <w:tcW w:w="5342" w:type="dxa"/>
          </w:tcPr>
          <w:p w14:paraId="7CE9193B" w14:textId="0D2D514C" w:rsidR="001D1E6F" w:rsidRPr="00F03D93" w:rsidRDefault="001D1E6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</w:t>
            </w:r>
            <w:r w:rsidR="00FC02B2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run the suite of tests every time a deployment happens to check if the existing functiona</w:t>
            </w:r>
            <w:r w:rsidR="00173F1B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lity is broken due to the changes in the features</w:t>
            </w:r>
          </w:p>
        </w:tc>
      </w:tr>
    </w:tbl>
    <w:p w14:paraId="7E5AC6A9" w14:textId="3A8049E3" w:rsidR="005A7220" w:rsidRDefault="005A7220" w:rsidP="009647F5">
      <w:pPr>
        <w:rPr>
          <w:rFonts w:ascii="Arial" w:hAnsi="Arial" w:cs="Arial"/>
        </w:rPr>
      </w:pPr>
    </w:p>
    <w:p w14:paraId="669F60E7" w14:textId="7C7EAFDC" w:rsidR="00626C4E" w:rsidRDefault="00626C4E" w:rsidP="009647F5">
      <w:pPr>
        <w:rPr>
          <w:rFonts w:ascii="Arial" w:hAnsi="Arial" w:cs="Arial"/>
        </w:rPr>
      </w:pPr>
    </w:p>
    <w:p w14:paraId="232D7C4A" w14:textId="2E4DB64B" w:rsidR="00626C4E" w:rsidRDefault="00626C4E" w:rsidP="009647F5">
      <w:pPr>
        <w:rPr>
          <w:rFonts w:ascii="Arial" w:hAnsi="Arial" w:cs="Arial"/>
        </w:rPr>
      </w:pPr>
    </w:p>
    <w:p w14:paraId="765733E2" w14:textId="4633CAA4" w:rsidR="00626C4E" w:rsidRDefault="00626C4E" w:rsidP="00626C4E">
      <w:pPr>
        <w:keepLines w:val="0"/>
        <w:shd w:val="clear" w:color="auto" w:fill="FFFFFF"/>
        <w:spacing w:before="0"/>
        <w:jc w:val="left"/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</w:pPr>
      <w:r w:rsidRPr="00626C4E">
        <w:rPr>
          <w:rFonts w:ascii="Arial" w:eastAsia="Times New Roman" w:hAnsi="Arial" w:cs="Arial"/>
          <w:b/>
          <w:color w:val="222222"/>
          <w:sz w:val="24"/>
          <w:szCs w:val="24"/>
          <w:lang w:val="en-US"/>
        </w:rPr>
        <w:t>Roles and responsibilities:</w:t>
      </w:r>
    </w:p>
    <w:p w14:paraId="4BF1BD49" w14:textId="77777777" w:rsidR="00ED0F81" w:rsidRDefault="00ED0F81" w:rsidP="00626C4E">
      <w:pPr>
        <w:keepLines w:val="0"/>
        <w:shd w:val="clear" w:color="auto" w:fill="FFFFFF"/>
        <w:spacing w:before="0"/>
        <w:jc w:val="lef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1824"/>
        <w:gridCol w:w="5027"/>
      </w:tblGrid>
      <w:tr w:rsidR="00626C4E" w14:paraId="1BDC7D40" w14:textId="77777777" w:rsidTr="00626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8" w:type="dxa"/>
          </w:tcPr>
          <w:p w14:paraId="037B8F54" w14:textId="4DF6AFA8" w:rsidR="00626C4E" w:rsidRDefault="00626C4E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1858" w:type="dxa"/>
          </w:tcPr>
          <w:p w14:paraId="363648AE" w14:textId="0ABD2BF8" w:rsidR="00626C4E" w:rsidRDefault="00626C4E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 To</w:t>
            </w:r>
          </w:p>
        </w:tc>
        <w:tc>
          <w:tcPr>
            <w:tcW w:w="5175" w:type="dxa"/>
          </w:tcPr>
          <w:p w14:paraId="5B8F19C5" w14:textId="167FF2F6" w:rsidR="00626C4E" w:rsidRDefault="00626C4E" w:rsidP="009647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Responsibility</w:t>
            </w:r>
          </w:p>
        </w:tc>
      </w:tr>
      <w:tr w:rsidR="00626C4E" w14:paraId="214B5505" w14:textId="77777777" w:rsidTr="00626C4E">
        <w:tc>
          <w:tcPr>
            <w:tcW w:w="3508" w:type="dxa"/>
          </w:tcPr>
          <w:p w14:paraId="74BDBC31" w14:textId="620C79AA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Project manager</w:t>
            </w:r>
          </w:p>
        </w:tc>
        <w:tc>
          <w:tcPr>
            <w:tcW w:w="1858" w:type="dxa"/>
          </w:tcPr>
          <w:p w14:paraId="2DE989A1" w14:textId="5D58585E" w:rsidR="00626C4E" w:rsidRPr="00F03D93" w:rsidRDefault="00F03D93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PM</w:t>
            </w:r>
          </w:p>
        </w:tc>
        <w:tc>
          <w:tcPr>
            <w:tcW w:w="5175" w:type="dxa"/>
          </w:tcPr>
          <w:p w14:paraId="7351B9A1" w14:textId="38229A9B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Oversees the </w:t>
            </w:r>
            <w:r w:rsidR="009D516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development and 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QA process</w:t>
            </w:r>
            <w:r w:rsidR="00911C24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for </w:t>
            </w:r>
            <w:r w:rsidR="008F6A7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Single Sign On Authentication</w:t>
            </w:r>
          </w:p>
        </w:tc>
      </w:tr>
      <w:tr w:rsidR="00626C4E" w14:paraId="0FE0894A" w14:textId="77777777" w:rsidTr="00626C4E">
        <w:tc>
          <w:tcPr>
            <w:tcW w:w="3508" w:type="dxa"/>
          </w:tcPr>
          <w:p w14:paraId="62095A49" w14:textId="5E3AA68C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lastRenderedPageBreak/>
              <w:t>Test Manager</w:t>
            </w:r>
          </w:p>
        </w:tc>
        <w:tc>
          <w:tcPr>
            <w:tcW w:w="1858" w:type="dxa"/>
          </w:tcPr>
          <w:p w14:paraId="1BD98893" w14:textId="2650FB40" w:rsidR="00626C4E" w:rsidRPr="00F03D93" w:rsidRDefault="00F03D93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TM</w:t>
            </w:r>
          </w:p>
        </w:tc>
        <w:tc>
          <w:tcPr>
            <w:tcW w:w="5175" w:type="dxa"/>
          </w:tcPr>
          <w:p w14:paraId="03593205" w14:textId="5832ACAA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Manages and coordinates with all the testers an</w:t>
            </w:r>
            <w:r w:rsidR="00182EFF"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 the team and</w:t>
            </w: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is the primary point of contact</w:t>
            </w:r>
          </w:p>
        </w:tc>
      </w:tr>
      <w:tr w:rsidR="00626C4E" w14:paraId="50D803D0" w14:textId="77777777" w:rsidTr="00626C4E">
        <w:tc>
          <w:tcPr>
            <w:tcW w:w="3508" w:type="dxa"/>
          </w:tcPr>
          <w:p w14:paraId="7525BF49" w14:textId="1DA6B347" w:rsidR="00626C4E" w:rsidRPr="00F03D93" w:rsidRDefault="00626C4E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QA Engineer</w:t>
            </w:r>
          </w:p>
        </w:tc>
        <w:tc>
          <w:tcPr>
            <w:tcW w:w="1858" w:type="dxa"/>
          </w:tcPr>
          <w:p w14:paraId="44285538" w14:textId="42A92A4D" w:rsidR="00626C4E" w:rsidRPr="00F03D93" w:rsidRDefault="00F03D93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QA</w:t>
            </w:r>
          </w:p>
        </w:tc>
        <w:tc>
          <w:tcPr>
            <w:tcW w:w="5175" w:type="dxa"/>
          </w:tcPr>
          <w:p w14:paraId="5A5A2F5E" w14:textId="7E404E67" w:rsidR="00626C4E" w:rsidRPr="00F03D93" w:rsidRDefault="00AF0B7D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manage and track software planning and testing</w:t>
            </w:r>
            <w:r w:rsidR="00450994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;</w:t>
            </w:r>
            <w:r w:rsidR="00873379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 </w:t>
            </w:r>
            <w:r w:rsidR="00182EFF"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Execute test scripts and log defects</w:t>
            </w:r>
          </w:p>
        </w:tc>
      </w:tr>
      <w:tr w:rsidR="00626C4E" w14:paraId="68EBCB4E" w14:textId="77777777" w:rsidTr="00626C4E">
        <w:tc>
          <w:tcPr>
            <w:tcW w:w="3508" w:type="dxa"/>
          </w:tcPr>
          <w:p w14:paraId="0A17142A" w14:textId="36737AC7" w:rsidR="00626C4E" w:rsidRPr="00F03D93" w:rsidRDefault="00CA5835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Developer</w:t>
            </w:r>
          </w:p>
        </w:tc>
        <w:tc>
          <w:tcPr>
            <w:tcW w:w="1858" w:type="dxa"/>
          </w:tcPr>
          <w:p w14:paraId="326D3B51" w14:textId="710CF3A7" w:rsidR="00626C4E" w:rsidRPr="00F03D93" w:rsidRDefault="00F03D93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</w:t>
            </w:r>
          </w:p>
        </w:tc>
        <w:tc>
          <w:tcPr>
            <w:tcW w:w="5175" w:type="dxa"/>
          </w:tcPr>
          <w:p w14:paraId="238964C6" w14:textId="7D51D8F6" w:rsidR="00626C4E" w:rsidRPr="00F03D93" w:rsidRDefault="00182EFF" w:rsidP="009647F5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carry out unit or code testing</w:t>
            </w:r>
          </w:p>
        </w:tc>
      </w:tr>
      <w:tr w:rsidR="00626C4E" w14:paraId="415CFD50" w14:textId="77777777" w:rsidTr="00626C4E">
        <w:tc>
          <w:tcPr>
            <w:tcW w:w="3508" w:type="dxa"/>
          </w:tcPr>
          <w:p w14:paraId="38E36533" w14:textId="1DE4BD54" w:rsidR="00626C4E" w:rsidRPr="00F03D93" w:rsidRDefault="004A7E9D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Developer</w:t>
            </w:r>
          </w:p>
        </w:tc>
        <w:tc>
          <w:tcPr>
            <w:tcW w:w="1858" w:type="dxa"/>
          </w:tcPr>
          <w:p w14:paraId="06AE24A8" w14:textId="3ECFDFE4" w:rsidR="00626C4E" w:rsidRPr="00F03D93" w:rsidRDefault="0063251F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SE</w:t>
            </w:r>
          </w:p>
        </w:tc>
        <w:tc>
          <w:tcPr>
            <w:tcW w:w="5175" w:type="dxa"/>
          </w:tcPr>
          <w:p w14:paraId="61C0ED50" w14:textId="5978C8E9" w:rsidR="00626C4E" w:rsidRPr="00F03D93" w:rsidRDefault="00182EFF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carry out unit or code testing</w:t>
            </w:r>
          </w:p>
        </w:tc>
      </w:tr>
      <w:tr w:rsidR="00F97408" w14:paraId="2CC310F4" w14:textId="77777777" w:rsidTr="00626C4E">
        <w:tc>
          <w:tcPr>
            <w:tcW w:w="3508" w:type="dxa"/>
          </w:tcPr>
          <w:p w14:paraId="5C73DBAC" w14:textId="1681C668" w:rsidR="00F97408" w:rsidRPr="00F03D93" w:rsidRDefault="00F97408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DevOps </w:t>
            </w:r>
            <w:r w:rsidR="00E064F1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Engineer</w:t>
            </w:r>
          </w:p>
        </w:tc>
        <w:tc>
          <w:tcPr>
            <w:tcW w:w="1858" w:type="dxa"/>
          </w:tcPr>
          <w:p w14:paraId="63BF39A9" w14:textId="130E6288" w:rsidR="00F97408" w:rsidRDefault="00A67BC0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DEVOPS</w:t>
            </w:r>
          </w:p>
        </w:tc>
        <w:tc>
          <w:tcPr>
            <w:tcW w:w="5175" w:type="dxa"/>
          </w:tcPr>
          <w:p w14:paraId="3A1402FA" w14:textId="79CA9BA3" w:rsidR="00F97408" w:rsidRPr="00F03D93" w:rsidRDefault="00A67BC0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</w:t>
            </w:r>
            <w:r w:rsidR="00AD6B76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supervise the release, deployments and pipelining</w:t>
            </w:r>
          </w:p>
        </w:tc>
      </w:tr>
      <w:tr w:rsidR="00626C4E" w14:paraId="1C90B257" w14:textId="77777777" w:rsidTr="00626C4E">
        <w:tc>
          <w:tcPr>
            <w:tcW w:w="3508" w:type="dxa"/>
          </w:tcPr>
          <w:p w14:paraId="276ECB71" w14:textId="33A67A41" w:rsidR="00626C4E" w:rsidRPr="00F03D93" w:rsidRDefault="00EE2A96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F03D93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Functional/Business Analyst</w:t>
            </w:r>
          </w:p>
        </w:tc>
        <w:tc>
          <w:tcPr>
            <w:tcW w:w="1858" w:type="dxa"/>
          </w:tcPr>
          <w:p w14:paraId="607F7EAC" w14:textId="2D904575" w:rsidR="00626C4E" w:rsidRPr="00F03D93" w:rsidRDefault="0063251F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BA</w:t>
            </w:r>
          </w:p>
        </w:tc>
        <w:tc>
          <w:tcPr>
            <w:tcW w:w="5175" w:type="dxa"/>
          </w:tcPr>
          <w:p w14:paraId="162B7769" w14:textId="43D7A7C9" w:rsidR="00626C4E" w:rsidRPr="00F03D93" w:rsidRDefault="007762E4" w:rsidP="00626C4E">
            <w:pP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Determine the requirements </w:t>
            </w:r>
            <w:r w:rsidR="007871D6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and provide data driven recommendations </w:t>
            </w:r>
          </w:p>
        </w:tc>
      </w:tr>
    </w:tbl>
    <w:p w14:paraId="56D17F35" w14:textId="77777777" w:rsidR="00626C4E" w:rsidRPr="003B1796" w:rsidRDefault="00626C4E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26F7A6FD" w14:textId="77777777" w:rsidR="00C0638C" w:rsidRPr="00932045" w:rsidRDefault="00C0638C" w:rsidP="00C0638C">
      <w:pPr>
        <w:keepLines w:val="0"/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A testing environment is a setup of software and hardware for the testing teams to execute test cases</w:t>
      </w:r>
    </w:p>
    <w:p w14:paraId="0026E548" w14:textId="2F881130" w:rsidR="00274740" w:rsidRPr="00932045" w:rsidRDefault="00274740" w:rsidP="00932045">
      <w:pPr>
        <w:keepLines w:val="0"/>
        <w:numPr>
          <w:ilvl w:val="0"/>
          <w:numId w:val="25"/>
        </w:numPr>
        <w:shd w:val="clear" w:color="auto" w:fill="FFFFFF"/>
        <w:spacing w:before="100" w:beforeAutospacing="1" w:after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OS </w:t>
      </w:r>
      <w:r w:rsidR="00AB466F">
        <w:rPr>
          <w:rFonts w:eastAsia="Times New Roman" w:cstheme="minorHAnsi"/>
          <w:color w:val="222222"/>
          <w:sz w:val="28"/>
          <w:szCs w:val="28"/>
          <w:lang w:val="en-IN" w:eastAsia="en-IN"/>
        </w:rPr>
        <w:t>–</w:t>
      </w: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Windows</w:t>
      </w:r>
      <w:r w:rsidR="00AB466F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8 or higher</w:t>
      </w:r>
    </w:p>
    <w:p w14:paraId="55268EE3" w14:textId="51E18363" w:rsidR="00274740" w:rsidRPr="00932045" w:rsidRDefault="00274740" w:rsidP="00932045">
      <w:pPr>
        <w:keepLines w:val="0"/>
        <w:numPr>
          <w:ilvl w:val="0"/>
          <w:numId w:val="25"/>
        </w:numPr>
        <w:shd w:val="clear" w:color="auto" w:fill="FFFFFF"/>
        <w:spacing w:before="100" w:beforeAutospacing="1" w:after="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Browser - IE/Fire</w:t>
      </w:r>
      <w:r w:rsidR="00386317"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f</w:t>
      </w: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ox/Chrome</w:t>
      </w:r>
    </w:p>
    <w:p w14:paraId="794A597E" w14:textId="4B5FF61C" w:rsidR="00C0638C" w:rsidRPr="00274740" w:rsidRDefault="00C0638C" w:rsidP="00932045">
      <w:pPr>
        <w:keepLines w:val="0"/>
        <w:numPr>
          <w:ilvl w:val="0"/>
          <w:numId w:val="25"/>
        </w:numPr>
        <w:shd w:val="clear" w:color="auto" w:fill="FFFFFF"/>
        <w:spacing w:before="100" w:beforeAutospacing="1" w:after="0"/>
        <w:jc w:val="left"/>
        <w:rPr>
          <w:rFonts w:ascii="Arial" w:hAnsi="Arial" w:cs="Arial"/>
        </w:rPr>
      </w:pPr>
      <w:r w:rsidRPr="00932045">
        <w:rPr>
          <w:rFonts w:eastAsia="Times New Roman" w:cstheme="minorHAnsi"/>
          <w:color w:val="222222"/>
          <w:sz w:val="28"/>
          <w:szCs w:val="28"/>
          <w:lang w:val="en-IN" w:eastAsia="en-IN"/>
        </w:rPr>
        <w:t>IDE - Eclipse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621"/>
        <w:gridCol w:w="8125"/>
        <w:gridCol w:w="36"/>
      </w:tblGrid>
      <w:tr w:rsidR="001A5162" w14:paraId="68FAF993" w14:textId="050081AC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D76B" w14:textId="77777777" w:rsidR="001A5162" w:rsidRDefault="001A5162" w:rsidP="007E0BAA">
            <w:pPr>
              <w:spacing w:after="300"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</w:rPr>
              <w:t>No.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DF0D3" w14:textId="77777777" w:rsidR="001A5162" w:rsidRDefault="001A5162" w:rsidP="007E0BAA">
            <w:pPr>
              <w:spacing w:after="300"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</w:rPr>
              <w:t>Resources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9709" w14:textId="77777777" w:rsidR="001A5162" w:rsidRDefault="001A5162" w:rsidP="007E0BAA">
            <w:pPr>
              <w:spacing w:after="300" w:line="300" w:lineRule="atLeas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</w:rPr>
              <w:t>Descriptions</w:t>
            </w:r>
          </w:p>
        </w:tc>
        <w:tc>
          <w:tcPr>
            <w:tcW w:w="17" w:type="pct"/>
            <w:shd w:val="clear" w:color="auto" w:fill="F9F9F9"/>
          </w:tcPr>
          <w:p w14:paraId="7F7B57DB" w14:textId="77777777" w:rsidR="001A5162" w:rsidRDefault="001A5162" w:rsidP="007E0BAA">
            <w:pPr>
              <w:spacing w:after="300" w:line="300" w:lineRule="atLeast"/>
              <w:rPr>
                <w:rStyle w:val="Strong"/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1A5162" w:rsidRPr="007D71FA" w14:paraId="31547453" w14:textId="0BE1A095" w:rsidTr="0040196B">
        <w:tc>
          <w:tcPr>
            <w:tcW w:w="3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7D47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1.</w:t>
            </w:r>
          </w:p>
        </w:tc>
        <w:tc>
          <w:tcPr>
            <w:tcW w:w="76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F6D1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Selenium </w:t>
            </w:r>
          </w:p>
        </w:tc>
        <w:tc>
          <w:tcPr>
            <w:tcW w:w="39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8AA9" w14:textId="77D5869A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Need Selenium as part of Automation to execute Test cases it is a suite of tools that support multiple browsers, environments and can support different program</w:t>
            </w:r>
            <w:r w:rsidR="0002570B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m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ing languages, it is cost effective as well as it is open source tool</w:t>
            </w:r>
          </w:p>
        </w:tc>
        <w:tc>
          <w:tcPr>
            <w:tcW w:w="17" w:type="pct"/>
          </w:tcPr>
          <w:p w14:paraId="69DA33BE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1A5162" w:rsidRPr="007D71FA" w14:paraId="4F2332BD" w14:textId="556CDA8D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629B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2.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68E9A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Cucumber framework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98FED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It is an effective automation framework tool based on BDD (Behavioural Development) that enables the features to be written in Gherkin a language that can be easily understood by the stakeholders who do not have any coding experience</w:t>
            </w:r>
          </w:p>
        </w:tc>
        <w:tc>
          <w:tcPr>
            <w:tcW w:w="17" w:type="pct"/>
            <w:shd w:val="clear" w:color="auto" w:fill="F9F9F9"/>
          </w:tcPr>
          <w:p w14:paraId="4C092AE3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1A5162" w:rsidRPr="007D71FA" w14:paraId="0AA2CFE6" w14:textId="021A8709" w:rsidTr="0040196B">
        <w:tc>
          <w:tcPr>
            <w:tcW w:w="31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E6CFB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3.</w:t>
            </w:r>
          </w:p>
        </w:tc>
        <w:tc>
          <w:tcPr>
            <w:tcW w:w="76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79761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Java JDK Version 8 Update 241</w:t>
            </w:r>
          </w:p>
          <w:p w14:paraId="3DC70E93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  <w:tc>
          <w:tcPr>
            <w:tcW w:w="39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6E8EF" w14:textId="348BFE70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perfect Run Time Environment to execute the test scripts that can be platform independent, robust and Object Or</w:t>
            </w:r>
            <w:r w:rsidR="00134200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i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ented to create POM model at the framework level</w:t>
            </w:r>
          </w:p>
        </w:tc>
        <w:tc>
          <w:tcPr>
            <w:tcW w:w="17" w:type="pct"/>
          </w:tcPr>
          <w:p w14:paraId="4EBB230F" w14:textId="77777777" w:rsidR="001A5162" w:rsidRPr="007D71FA" w:rsidRDefault="001A5162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1630A3" w:rsidRPr="007D71FA" w14:paraId="7659BE0D" w14:textId="77777777" w:rsidTr="0040196B">
        <w:trPr>
          <w:trHeight w:val="851"/>
        </w:trPr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7888E2" w14:textId="15F05D2A" w:rsidR="001630A3" w:rsidRPr="007D71FA" w:rsidRDefault="001630A3" w:rsidP="007E0BAA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4.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2823EA" w14:textId="3995AAC0" w:rsidR="001630A3" w:rsidRPr="007D71FA" w:rsidRDefault="001630A3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Jira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F68B5E" w14:textId="54A96280" w:rsidR="001630A3" w:rsidRPr="007D71FA" w:rsidRDefault="0040196B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To manage the Agile Project management by working on the User Stories that leverage the acceptance criteria</w:t>
            </w:r>
          </w:p>
        </w:tc>
        <w:tc>
          <w:tcPr>
            <w:tcW w:w="17" w:type="pct"/>
            <w:shd w:val="clear" w:color="auto" w:fill="F9F9F9"/>
          </w:tcPr>
          <w:p w14:paraId="4B4D7A4D" w14:textId="77777777" w:rsidR="001630A3" w:rsidRPr="007D71FA" w:rsidRDefault="001630A3" w:rsidP="007E0BAA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75B87645" w14:textId="0644B153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E7170" w14:textId="467156E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5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2A914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Test Rail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D6AD6" w14:textId="2E904322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Test cases can be managed and ma</w:t>
            </w: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i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ntained in Test rail, also has the ability to give the status of the successful runs</w:t>
            </w:r>
          </w:p>
        </w:tc>
        <w:tc>
          <w:tcPr>
            <w:tcW w:w="17" w:type="pct"/>
            <w:shd w:val="clear" w:color="auto" w:fill="F9F9F9"/>
          </w:tcPr>
          <w:p w14:paraId="14536FA8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428B22ED" w14:textId="219F241C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E2FCD" w14:textId="051FB0D1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6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C9355" w14:textId="24BFD6D3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Bit</w:t>
            </w: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b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ucket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CCDEC7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This is used for Code repository and it can be integrated with CI/CD pipelining tools as well</w:t>
            </w:r>
          </w:p>
        </w:tc>
        <w:tc>
          <w:tcPr>
            <w:tcW w:w="17" w:type="pct"/>
            <w:shd w:val="clear" w:color="auto" w:fill="F9F9F9"/>
          </w:tcPr>
          <w:p w14:paraId="7139196A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378EE7DC" w14:textId="1190618F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C7C57F" w14:textId="2BCEEDAF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7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F08C75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Jenkins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490699" w14:textId="03D7505D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job scheduling part can be taken care by Jenkins that supports Cucumber and generated the run results as cucumber report</w:t>
            </w:r>
          </w:p>
        </w:tc>
        <w:tc>
          <w:tcPr>
            <w:tcW w:w="17" w:type="pct"/>
            <w:shd w:val="clear" w:color="auto" w:fill="F9F9F9"/>
          </w:tcPr>
          <w:p w14:paraId="6AFB719B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45F6348A" w14:textId="0B082F62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61C4D2" w14:textId="3C812F69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8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C858A6" w14:textId="35F084CB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Sonar Cloud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FDA02A" w14:textId="67233C21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The cloud</w:t>
            </w: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-</w:t>
            </w: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based Service for code analysis that helps in the standardization of the code and   the visibility and transparency of the results can be increased.</w:t>
            </w:r>
          </w:p>
        </w:tc>
        <w:tc>
          <w:tcPr>
            <w:tcW w:w="17" w:type="pct"/>
            <w:shd w:val="clear" w:color="auto" w:fill="F9F9F9"/>
          </w:tcPr>
          <w:p w14:paraId="540E72EE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3A79EF65" w14:textId="2199E8F1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DEA7B9" w14:textId="31C99E68" w:rsidR="0040196B" w:rsidRPr="007D71FA" w:rsidRDefault="00930549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lastRenderedPageBreak/>
              <w:t>9</w:t>
            </w:r>
            <w:r w:rsidR="0040196B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D546E3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Oracle SQL developer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0D54C6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 xml:space="preserve">To manipulate with the basic queries in case of any API related  failures </w:t>
            </w:r>
          </w:p>
        </w:tc>
        <w:tc>
          <w:tcPr>
            <w:tcW w:w="17" w:type="pct"/>
            <w:shd w:val="clear" w:color="auto" w:fill="F9F9F9"/>
          </w:tcPr>
          <w:p w14:paraId="288A3CFE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  <w:tr w:rsidR="0040196B" w:rsidRPr="007D71FA" w14:paraId="6DDF4983" w14:textId="28489211" w:rsidTr="0040196B">
        <w:tc>
          <w:tcPr>
            <w:tcW w:w="318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E1C9C2" w14:textId="7FB528A1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1</w:t>
            </w:r>
            <w:r w:rsidR="00930549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0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764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061009" w14:textId="6648A5C2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Postman</w:t>
            </w:r>
          </w:p>
        </w:tc>
        <w:tc>
          <w:tcPr>
            <w:tcW w:w="3900" w:type="pct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A20D27" w14:textId="742C1385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 w:rsidRPr="007D71FA"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To monitor the API testing to check the requests and the responses between the client and the server by monitoring the collections</w:t>
            </w:r>
          </w:p>
        </w:tc>
        <w:tc>
          <w:tcPr>
            <w:tcW w:w="17" w:type="pct"/>
            <w:shd w:val="clear" w:color="auto" w:fill="F9F9F9"/>
          </w:tcPr>
          <w:p w14:paraId="03185F89" w14:textId="77777777" w:rsidR="0040196B" w:rsidRPr="007D71FA" w:rsidRDefault="0040196B" w:rsidP="0040196B">
            <w:pPr>
              <w:spacing w:after="300" w:line="300" w:lineRule="atLeas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</w:p>
        </w:tc>
      </w:tr>
    </w:tbl>
    <w:p w14:paraId="2A141735" w14:textId="77777777" w:rsidR="008C1D80" w:rsidRPr="007D71FA" w:rsidRDefault="008C1D80" w:rsidP="008C1D80">
      <w:pPr>
        <w:rPr>
          <w:rFonts w:eastAsia="Times New Roman" w:cstheme="minorHAnsi"/>
          <w:color w:val="222222"/>
          <w:sz w:val="28"/>
          <w:szCs w:val="28"/>
          <w:lang w:val="en-IN" w:eastAsia="en-IN"/>
        </w:rPr>
      </w:pP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3C031072" w14:textId="2027574E" w:rsidR="00B6687D" w:rsidRPr="00CA7AA8" w:rsidRDefault="00B6687D" w:rsidP="00DD3E35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Notifying the release Managers about </w:t>
      </w:r>
      <w:r w:rsidR="0045768C">
        <w:rPr>
          <w:rFonts w:eastAsia="Times New Roman" w:cstheme="minorHAnsi"/>
          <w:color w:val="222222"/>
          <w:sz w:val="28"/>
          <w:szCs w:val="28"/>
          <w:lang w:val="en-IN" w:eastAsia="en-IN"/>
        </w:rPr>
        <w:t>the test executions</w:t>
      </w:r>
      <w:r w:rsidR="00B03140">
        <w:rPr>
          <w:rFonts w:eastAsia="Times New Roman" w:cstheme="minorHAnsi"/>
          <w:color w:val="222222"/>
          <w:sz w:val="28"/>
          <w:szCs w:val="28"/>
          <w:lang w:val="en-IN" w:eastAsia="en-IN"/>
        </w:rPr>
        <w:t xml:space="preserve"> so that release Management can </w:t>
      </w:r>
      <w:r w:rsidR="0003609D">
        <w:rPr>
          <w:rFonts w:eastAsia="Times New Roman" w:cstheme="minorHAnsi"/>
          <w:color w:val="222222"/>
          <w:sz w:val="28"/>
          <w:szCs w:val="28"/>
          <w:lang w:val="en-IN" w:eastAsia="en-IN"/>
        </w:rPr>
        <w:t>be started across the respective environments.</w:t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4E591BD7" w14:textId="7D0BEE09" w:rsidR="00610250" w:rsidRPr="00D22AB3" w:rsidRDefault="00DD3E35" w:rsidP="00DD3E35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eastAsia="Times New Roman" w:cstheme="minorHAnsi"/>
          <w:color w:val="222222"/>
          <w:sz w:val="28"/>
          <w:szCs w:val="28"/>
          <w:lang w:val="en-IN" w:eastAsia="en-IN"/>
        </w:rPr>
      </w:pPr>
      <w:r w:rsidRPr="00D22AB3">
        <w:rPr>
          <w:rFonts w:eastAsia="Times New Roman" w:cstheme="minorHAnsi"/>
          <w:color w:val="222222"/>
          <w:sz w:val="28"/>
          <w:szCs w:val="28"/>
          <w:lang w:val="en-IN" w:eastAsia="en-IN"/>
        </w:rPr>
        <w:t>The Risk factors to be analysed while carrying out testing are mentioned as follows: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00"/>
        <w:gridCol w:w="1516"/>
        <w:gridCol w:w="1842"/>
        <w:gridCol w:w="1134"/>
        <w:gridCol w:w="2268"/>
        <w:gridCol w:w="1503"/>
      </w:tblGrid>
      <w:tr w:rsidR="00BA3205" w:rsidRPr="00D22AB3" w14:paraId="538AFE8E" w14:textId="77777777" w:rsidTr="005E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</w:tcPr>
          <w:p w14:paraId="3C2B1DB9" w14:textId="3BC6F706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Potential Hazard</w:t>
            </w:r>
          </w:p>
        </w:tc>
        <w:tc>
          <w:tcPr>
            <w:tcW w:w="1516" w:type="dxa"/>
          </w:tcPr>
          <w:p w14:paraId="5D20294F" w14:textId="2D006A5F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Who is at risk</w:t>
            </w:r>
          </w:p>
        </w:tc>
        <w:tc>
          <w:tcPr>
            <w:tcW w:w="1842" w:type="dxa"/>
          </w:tcPr>
          <w:p w14:paraId="35DD9324" w14:textId="76764F5A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Existing Control Measures</w:t>
            </w:r>
          </w:p>
        </w:tc>
        <w:tc>
          <w:tcPr>
            <w:tcW w:w="1134" w:type="dxa"/>
          </w:tcPr>
          <w:p w14:paraId="1062A4F2" w14:textId="5F2D1D00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Risk Rating</w:t>
            </w:r>
          </w:p>
        </w:tc>
        <w:tc>
          <w:tcPr>
            <w:tcW w:w="2268" w:type="dxa"/>
          </w:tcPr>
          <w:p w14:paraId="335E9BBA" w14:textId="65EE1D36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Preventive Measures</w:t>
            </w:r>
          </w:p>
        </w:tc>
        <w:tc>
          <w:tcPr>
            <w:tcW w:w="1503" w:type="dxa"/>
          </w:tcPr>
          <w:p w14:paraId="4F88F0CE" w14:textId="76E4E84B" w:rsidR="00DD3E35" w:rsidRPr="008F1332" w:rsidRDefault="00DD3E35" w:rsidP="00DD3E35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</w:pPr>
            <w:r w:rsidRPr="008F1332">
              <w:rPr>
                <w:rFonts w:eastAsia="Times New Roman" w:cstheme="minorHAnsi"/>
                <w:bCs/>
                <w:color w:val="222222"/>
                <w:sz w:val="28"/>
                <w:szCs w:val="28"/>
                <w:lang w:val="en-IN" w:eastAsia="en-IN"/>
              </w:rPr>
              <w:t>Response</w:t>
            </w:r>
          </w:p>
        </w:tc>
      </w:tr>
      <w:tr w:rsidR="00AF0E7E" w:rsidRPr="00D22AB3" w14:paraId="3B89A3E3" w14:textId="77777777" w:rsidTr="005E3FF8">
        <w:trPr>
          <w:trHeight w:val="1250"/>
        </w:trPr>
        <w:tc>
          <w:tcPr>
            <w:tcW w:w="1700" w:type="dxa"/>
          </w:tcPr>
          <w:p w14:paraId="165460C2" w14:textId="3D8BEB22" w:rsidR="00AF0E7E" w:rsidRPr="00FC1381" w:rsidRDefault="00A5012B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User data leaked to third party entities</w:t>
            </w:r>
          </w:p>
        </w:tc>
        <w:tc>
          <w:tcPr>
            <w:tcW w:w="1516" w:type="dxa"/>
          </w:tcPr>
          <w:p w14:paraId="3E10BDC8" w14:textId="183C4F90" w:rsidR="00AF0E7E" w:rsidRPr="00FC1381" w:rsidRDefault="00AF0E7E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End Users</w:t>
            </w:r>
          </w:p>
        </w:tc>
        <w:tc>
          <w:tcPr>
            <w:tcW w:w="1842" w:type="dxa"/>
          </w:tcPr>
          <w:p w14:paraId="234D6A30" w14:textId="36E7EAA2" w:rsidR="00AF0E7E" w:rsidRPr="00FC1381" w:rsidRDefault="00AF0E7E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</w:tcPr>
          <w:p w14:paraId="6BEF86AE" w14:textId="5CC50B1F" w:rsidR="00AF0E7E" w:rsidRPr="00FC1381" w:rsidRDefault="00AF0E7E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5F0EB9D8" w14:textId="4989259A" w:rsidR="00AF0E7E" w:rsidRPr="00FC1381" w:rsidRDefault="006A6523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Vulnerability scanners can be implemented such as Intruder</w:t>
            </w:r>
          </w:p>
        </w:tc>
        <w:tc>
          <w:tcPr>
            <w:tcW w:w="1503" w:type="dxa"/>
          </w:tcPr>
          <w:p w14:paraId="52FC7E64" w14:textId="616155A2" w:rsidR="00AF0E7E" w:rsidRPr="00FC1381" w:rsidRDefault="00AF0E7E" w:rsidP="00AF0E7E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90566F" w:rsidRPr="00D22AB3" w14:paraId="5F39D503" w14:textId="77777777" w:rsidTr="00873379">
        <w:trPr>
          <w:trHeight w:val="2510"/>
        </w:trPr>
        <w:tc>
          <w:tcPr>
            <w:tcW w:w="1700" w:type="dxa"/>
          </w:tcPr>
          <w:p w14:paraId="2A6101F9" w14:textId="533869FF" w:rsidR="0090566F" w:rsidRPr="00FC1381" w:rsidRDefault="002F050D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Risky for multi-user computer</w:t>
            </w:r>
          </w:p>
        </w:tc>
        <w:tc>
          <w:tcPr>
            <w:tcW w:w="1516" w:type="dxa"/>
          </w:tcPr>
          <w:p w14:paraId="6695845F" w14:textId="4D57646E" w:rsidR="0090566F" w:rsidRPr="00FC1381" w:rsidRDefault="000F5513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End Users</w:t>
            </w:r>
          </w:p>
        </w:tc>
        <w:tc>
          <w:tcPr>
            <w:tcW w:w="1842" w:type="dxa"/>
          </w:tcPr>
          <w:p w14:paraId="11042554" w14:textId="245FDB4C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</w:tcPr>
          <w:p w14:paraId="6718C1CF" w14:textId="5ECA2F55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0D86B39D" w14:textId="77777777" w:rsidR="0090566F" w:rsidRPr="00B354D4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Can introduce Security testing tools like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B34CBB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OWASP </w:t>
            </w: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to cover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Authentication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Authorization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Availability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Confidentiality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Integrity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, </w:t>
            </w:r>
            <w:r w:rsidRPr="00B354D4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Non-repudiation</w:t>
            </w:r>
          </w:p>
          <w:p w14:paraId="3BD0082D" w14:textId="0B5E4F7E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503" w:type="dxa"/>
          </w:tcPr>
          <w:p w14:paraId="36D6885B" w14:textId="03A53873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This could be suggested with the required effort for the training in the OWASP tool</w:t>
            </w:r>
          </w:p>
        </w:tc>
      </w:tr>
      <w:tr w:rsidR="0090566F" w:rsidRPr="00D22AB3" w14:paraId="7DB6B690" w14:textId="77777777" w:rsidTr="005E3FF8">
        <w:trPr>
          <w:trHeight w:val="3821"/>
        </w:trPr>
        <w:tc>
          <w:tcPr>
            <w:tcW w:w="1700" w:type="dxa"/>
          </w:tcPr>
          <w:p w14:paraId="3B354083" w14:textId="7B867FB7" w:rsidR="0090566F" w:rsidRPr="00FC1381" w:rsidRDefault="009D503A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If one user’s account is hacked the other users are also endangered</w:t>
            </w:r>
          </w:p>
        </w:tc>
        <w:tc>
          <w:tcPr>
            <w:tcW w:w="1516" w:type="dxa"/>
          </w:tcPr>
          <w:p w14:paraId="04F8B13E" w14:textId="6B2B02AE" w:rsidR="0090566F" w:rsidRPr="00FC1381" w:rsidRDefault="00E651D9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End Users</w:t>
            </w:r>
          </w:p>
        </w:tc>
        <w:tc>
          <w:tcPr>
            <w:tcW w:w="1842" w:type="dxa"/>
          </w:tcPr>
          <w:p w14:paraId="53B44E38" w14:textId="3BF12939" w:rsidR="0090566F" w:rsidRPr="00FC1381" w:rsidRDefault="00E651D9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Each customer is </w:t>
            </w: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forced to </w:t>
            </w:r>
            <w:r w:rsidR="00BB78FA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have </w:t>
            </w: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password authentication </w:t>
            </w:r>
            <w:r w:rsidR="00BB78FA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that </w:t>
            </w: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is very complex</w:t>
            </w:r>
            <w:r w:rsidR="00BB78FA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 and customers are forced to change passwords every 45 days</w:t>
            </w:r>
          </w:p>
        </w:tc>
        <w:tc>
          <w:tcPr>
            <w:tcW w:w="1134" w:type="dxa"/>
          </w:tcPr>
          <w:p w14:paraId="4729AB1C" w14:textId="391C89BA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2496392D" w14:textId="5BE5514D" w:rsidR="0090566F" w:rsidRPr="00FC1381" w:rsidRDefault="003C08C8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emphasise penetration testing</w:t>
            </w:r>
          </w:p>
        </w:tc>
        <w:tc>
          <w:tcPr>
            <w:tcW w:w="1503" w:type="dxa"/>
          </w:tcPr>
          <w:p w14:paraId="321C2B52" w14:textId="23D12711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90566F" w:rsidRPr="00D22AB3" w14:paraId="2757BA94" w14:textId="77777777" w:rsidTr="005E3FF8">
        <w:tc>
          <w:tcPr>
            <w:tcW w:w="1700" w:type="dxa"/>
          </w:tcPr>
          <w:p w14:paraId="48ADB8A5" w14:textId="09557DD5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API Not responding</w:t>
            </w:r>
          </w:p>
        </w:tc>
        <w:tc>
          <w:tcPr>
            <w:tcW w:w="1516" w:type="dxa"/>
          </w:tcPr>
          <w:p w14:paraId="4B9162A4" w14:textId="63E0A7A5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Testing</w:t>
            </w:r>
          </w:p>
        </w:tc>
        <w:tc>
          <w:tcPr>
            <w:tcW w:w="1842" w:type="dxa"/>
          </w:tcPr>
          <w:p w14:paraId="2381F91C" w14:textId="4E0316A6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NA</w:t>
            </w:r>
          </w:p>
        </w:tc>
        <w:tc>
          <w:tcPr>
            <w:tcW w:w="1134" w:type="dxa"/>
          </w:tcPr>
          <w:p w14:paraId="4C3E5E3E" w14:textId="62587A5B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0FB25DC6" w14:textId="5841456B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Liaising with Data Base team to be well informed</w:t>
            </w:r>
          </w:p>
        </w:tc>
        <w:tc>
          <w:tcPr>
            <w:tcW w:w="1503" w:type="dxa"/>
          </w:tcPr>
          <w:p w14:paraId="48C421F6" w14:textId="4DF38EF3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Satisfactory</w:t>
            </w:r>
          </w:p>
        </w:tc>
      </w:tr>
      <w:tr w:rsidR="0090566F" w:rsidRPr="00D22AB3" w14:paraId="16C51C32" w14:textId="77777777" w:rsidTr="005E3FF8">
        <w:tc>
          <w:tcPr>
            <w:tcW w:w="1700" w:type="dxa"/>
          </w:tcPr>
          <w:p w14:paraId="70149422" w14:textId="50BFE16E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Shortage of Resources</w:t>
            </w:r>
          </w:p>
        </w:tc>
        <w:tc>
          <w:tcPr>
            <w:tcW w:w="1516" w:type="dxa"/>
          </w:tcPr>
          <w:p w14:paraId="6083BDD5" w14:textId="7D9C1A95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Testing</w:t>
            </w:r>
          </w:p>
        </w:tc>
        <w:tc>
          <w:tcPr>
            <w:tcW w:w="1842" w:type="dxa"/>
          </w:tcPr>
          <w:p w14:paraId="39167A5B" w14:textId="77777777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</w:tcPr>
          <w:p w14:paraId="2E60D711" w14:textId="634C2141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Medium</w:t>
            </w:r>
          </w:p>
        </w:tc>
        <w:tc>
          <w:tcPr>
            <w:tcW w:w="2268" w:type="dxa"/>
          </w:tcPr>
          <w:p w14:paraId="54277121" w14:textId="77777777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1503" w:type="dxa"/>
          </w:tcPr>
          <w:p w14:paraId="082BE38C" w14:textId="77777777" w:rsidR="0090566F" w:rsidRPr="00FC1381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</w:tr>
      <w:tr w:rsidR="0090566F" w:rsidRPr="00D22AB3" w14:paraId="6C0ADFDE" w14:textId="77777777" w:rsidTr="005E3FF8">
        <w:tc>
          <w:tcPr>
            <w:tcW w:w="1700" w:type="dxa"/>
          </w:tcPr>
          <w:p w14:paraId="2E35583B" w14:textId="16D72F4E" w:rsidR="0090566F" w:rsidRPr="004263EA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Environment Failures in SIT, UAT such as 500 Bad Gateway</w:t>
            </w:r>
          </w:p>
        </w:tc>
        <w:tc>
          <w:tcPr>
            <w:tcW w:w="1516" w:type="dxa"/>
          </w:tcPr>
          <w:p w14:paraId="4F86A1EE" w14:textId="583E796F" w:rsidR="0090566F" w:rsidRPr="004263EA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 xml:space="preserve">Testing and Developing </w:t>
            </w:r>
          </w:p>
        </w:tc>
        <w:tc>
          <w:tcPr>
            <w:tcW w:w="1842" w:type="dxa"/>
          </w:tcPr>
          <w:p w14:paraId="7AFF00C6" w14:textId="6FC576B5" w:rsidR="0090566F" w:rsidRPr="004263EA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Liaising with the platform teams</w:t>
            </w:r>
          </w:p>
        </w:tc>
        <w:tc>
          <w:tcPr>
            <w:tcW w:w="1134" w:type="dxa"/>
          </w:tcPr>
          <w:p w14:paraId="23CD998D" w14:textId="0567E05D" w:rsidR="0090566F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2268" w:type="dxa"/>
          </w:tcPr>
          <w:p w14:paraId="2188862C" w14:textId="7D1704C2" w:rsidR="0090566F" w:rsidRPr="004263EA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  <w:r w:rsidRPr="00FC1381"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  <w:t>Keep informed and updated</w:t>
            </w:r>
          </w:p>
        </w:tc>
        <w:tc>
          <w:tcPr>
            <w:tcW w:w="1503" w:type="dxa"/>
          </w:tcPr>
          <w:p w14:paraId="0D90188F" w14:textId="77777777" w:rsidR="0090566F" w:rsidRPr="005D0BD4" w:rsidRDefault="0090566F" w:rsidP="0090566F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 w14:paraId="4DB7C774" w14:textId="77777777" w:rsidR="00DD3E35" w:rsidRDefault="00DD3E35" w:rsidP="00DD3E35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3509"/>
      </w:tblGrid>
      <w:tr w:rsidR="00517720" w14:paraId="5651ECC4" w14:textId="77777777" w:rsidTr="00093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3" w:type="dxa"/>
          </w:tcPr>
          <w:p w14:paraId="20605BEE" w14:textId="3810FD10" w:rsidR="00517720" w:rsidRPr="00517720" w:rsidRDefault="00517720" w:rsidP="00B1166D">
            <w:pPr>
              <w:rPr>
                <w:rFonts w:ascii="Arial" w:hAnsi="Arial" w:cs="Arial"/>
              </w:rPr>
            </w:pPr>
            <w:r w:rsidRPr="00517720">
              <w:rPr>
                <w:rFonts w:ascii="Arial" w:hAnsi="Arial" w:cs="Arial"/>
              </w:rPr>
              <w:t>Author</w:t>
            </w:r>
          </w:p>
        </w:tc>
        <w:tc>
          <w:tcPr>
            <w:tcW w:w="3509" w:type="dxa"/>
          </w:tcPr>
          <w:p w14:paraId="2BB38E35" w14:textId="19CE8809" w:rsidR="00517720" w:rsidRDefault="00517720" w:rsidP="00B116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Banumathy Sankaran</w:t>
            </w:r>
          </w:p>
        </w:tc>
      </w:tr>
      <w:tr w:rsidR="00517720" w14:paraId="21C4E1A8" w14:textId="77777777" w:rsidTr="00093561">
        <w:tc>
          <w:tcPr>
            <w:tcW w:w="3523" w:type="dxa"/>
          </w:tcPr>
          <w:p w14:paraId="56DE8728" w14:textId="0A37392D" w:rsidR="00517720" w:rsidRPr="00517720" w:rsidRDefault="00517720" w:rsidP="00517720">
            <w:pPr>
              <w:keepNext/>
              <w:rPr>
                <w:rFonts w:ascii="Arial" w:hAnsi="Arial" w:cs="Arial"/>
                <w:b/>
                <w:bCs/>
                <w:color w:val="002060"/>
              </w:rPr>
            </w:pPr>
            <w:r w:rsidRPr="00517720">
              <w:rPr>
                <w:rFonts w:ascii="Arial" w:hAnsi="Arial" w:cs="Arial"/>
                <w:b/>
                <w:bCs/>
              </w:rPr>
              <w:t>Reviewed By</w:t>
            </w:r>
          </w:p>
        </w:tc>
        <w:tc>
          <w:tcPr>
            <w:tcW w:w="3509" w:type="dxa"/>
          </w:tcPr>
          <w:p w14:paraId="31F3EB77" w14:textId="0CDCD3E1" w:rsidR="00517720" w:rsidRPr="001617DC" w:rsidRDefault="00517720" w:rsidP="00517720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TM</w:t>
            </w:r>
          </w:p>
        </w:tc>
      </w:tr>
      <w:tr w:rsidR="00517720" w14:paraId="0988F044" w14:textId="77777777" w:rsidTr="00093561">
        <w:tc>
          <w:tcPr>
            <w:tcW w:w="3523" w:type="dxa"/>
          </w:tcPr>
          <w:p w14:paraId="1FF4F651" w14:textId="43CEDD88" w:rsidR="00517720" w:rsidRPr="00517720" w:rsidRDefault="00517720" w:rsidP="00517720">
            <w:pPr>
              <w:keepNext/>
              <w:rPr>
                <w:rFonts w:ascii="Arial" w:hAnsi="Arial" w:cs="Arial"/>
                <w:b/>
                <w:bCs/>
                <w:color w:val="002060"/>
              </w:rPr>
            </w:pPr>
            <w:r w:rsidRPr="00517720">
              <w:rPr>
                <w:rFonts w:ascii="Arial" w:hAnsi="Arial" w:cs="Arial"/>
                <w:b/>
                <w:bCs/>
              </w:rPr>
              <w:t>Approved By</w:t>
            </w:r>
          </w:p>
        </w:tc>
        <w:tc>
          <w:tcPr>
            <w:tcW w:w="3509" w:type="dxa"/>
          </w:tcPr>
          <w:p w14:paraId="139A5679" w14:textId="3F6C25EF" w:rsidR="00517720" w:rsidRPr="001617DC" w:rsidRDefault="00517720" w:rsidP="001617DC">
            <w:pPr>
              <w:keepLines w:val="0"/>
              <w:spacing w:before="100" w:beforeAutospacing="1" w:after="100" w:afterAutospacing="1"/>
              <w:jc w:val="left"/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  <w:lang w:val="en-IN" w:eastAsia="en-IN"/>
              </w:rPr>
              <w:t>PM</w:t>
            </w:r>
          </w:p>
        </w:tc>
      </w:tr>
    </w:tbl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730DE3"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7D04E" w14:textId="77777777" w:rsidR="007771B6" w:rsidRDefault="007771B6" w:rsidP="000612CB">
      <w:r>
        <w:separator/>
      </w:r>
    </w:p>
    <w:p w14:paraId="526F153B" w14:textId="77777777" w:rsidR="007771B6" w:rsidRDefault="007771B6"/>
  </w:endnote>
  <w:endnote w:type="continuationSeparator" w:id="0">
    <w:p w14:paraId="0FCF066D" w14:textId="77777777" w:rsidR="007771B6" w:rsidRDefault="007771B6" w:rsidP="000612CB">
      <w:r>
        <w:continuationSeparator/>
      </w:r>
    </w:p>
    <w:p w14:paraId="14363919" w14:textId="77777777" w:rsidR="007771B6" w:rsidRDefault="007771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7570" w14:textId="4FFDAB76" w:rsidR="005A1DCE" w:rsidRDefault="005A1DCE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6B9C6" w14:textId="77777777" w:rsidR="007771B6" w:rsidRDefault="007771B6" w:rsidP="000612CB">
      <w:r>
        <w:separator/>
      </w:r>
    </w:p>
    <w:p w14:paraId="5E919B99" w14:textId="77777777" w:rsidR="007771B6" w:rsidRDefault="007771B6"/>
  </w:footnote>
  <w:footnote w:type="continuationSeparator" w:id="0">
    <w:p w14:paraId="2CB29009" w14:textId="77777777" w:rsidR="007771B6" w:rsidRDefault="007771B6" w:rsidP="000612CB">
      <w:r>
        <w:continuationSeparator/>
      </w:r>
    </w:p>
    <w:p w14:paraId="594C7519" w14:textId="77777777" w:rsidR="007771B6" w:rsidRDefault="007771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4ED3C" w14:textId="69AB7945" w:rsidR="005A1DCE" w:rsidRPr="00D40574" w:rsidRDefault="007771B6" w:rsidP="0034079F">
    <w:pPr>
      <w:pStyle w:val="Header"/>
    </w:pPr>
    <w:sdt>
      <w:sdtPr>
        <w:alias w:val="Title"/>
        <w:id w:val="2583313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218E">
          <w:t xml:space="preserve">     </w:t>
        </w:r>
      </w:sdtContent>
    </w:sdt>
    <w:r w:rsidR="005A1DC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C466EF"/>
    <w:multiLevelType w:val="hybridMultilevel"/>
    <w:tmpl w:val="E5DE2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84A25"/>
    <w:multiLevelType w:val="multilevel"/>
    <w:tmpl w:val="515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D1E71"/>
    <w:multiLevelType w:val="multilevel"/>
    <w:tmpl w:val="FBF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070A2C"/>
    <w:multiLevelType w:val="hybridMultilevel"/>
    <w:tmpl w:val="B70E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E4D82"/>
    <w:multiLevelType w:val="hybridMultilevel"/>
    <w:tmpl w:val="B7B4E5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13A00"/>
    <w:multiLevelType w:val="hybridMultilevel"/>
    <w:tmpl w:val="A06CF23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904DF"/>
    <w:multiLevelType w:val="hybridMultilevel"/>
    <w:tmpl w:val="32E0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4A850785"/>
    <w:multiLevelType w:val="hybridMultilevel"/>
    <w:tmpl w:val="54465E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6895"/>
    <w:multiLevelType w:val="hybridMultilevel"/>
    <w:tmpl w:val="D1C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2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4"/>
  </w:num>
  <w:num w:numId="5">
    <w:abstractNumId w:val="16"/>
  </w:num>
  <w:num w:numId="6">
    <w:abstractNumId w:val="9"/>
  </w:num>
  <w:num w:numId="7">
    <w:abstractNumId w:val="31"/>
  </w:num>
  <w:num w:numId="8">
    <w:abstractNumId w:val="11"/>
  </w:num>
  <w:num w:numId="9">
    <w:abstractNumId w:val="29"/>
  </w:num>
  <w:num w:numId="10">
    <w:abstractNumId w:val="27"/>
  </w:num>
  <w:num w:numId="11">
    <w:abstractNumId w:val="36"/>
  </w:num>
  <w:num w:numId="12">
    <w:abstractNumId w:val="10"/>
  </w:num>
  <w:num w:numId="13">
    <w:abstractNumId w:val="22"/>
  </w:num>
  <w:num w:numId="14">
    <w:abstractNumId w:val="35"/>
  </w:num>
  <w:num w:numId="15">
    <w:abstractNumId w:val="26"/>
  </w:num>
  <w:num w:numId="16">
    <w:abstractNumId w:val="6"/>
  </w:num>
  <w:num w:numId="17">
    <w:abstractNumId w:val="25"/>
  </w:num>
  <w:num w:numId="18">
    <w:abstractNumId w:val="34"/>
  </w:num>
  <w:num w:numId="19">
    <w:abstractNumId w:val="4"/>
  </w:num>
  <w:num w:numId="20">
    <w:abstractNumId w:val="17"/>
  </w:num>
  <w:num w:numId="21">
    <w:abstractNumId w:val="33"/>
  </w:num>
  <w:num w:numId="22">
    <w:abstractNumId w:val="20"/>
  </w:num>
  <w:num w:numId="23">
    <w:abstractNumId w:val="37"/>
  </w:num>
  <w:num w:numId="24">
    <w:abstractNumId w:val="5"/>
  </w:num>
  <w:num w:numId="25">
    <w:abstractNumId w:val="19"/>
  </w:num>
  <w:num w:numId="26">
    <w:abstractNumId w:val="3"/>
  </w:num>
  <w:num w:numId="27">
    <w:abstractNumId w:val="30"/>
  </w:num>
  <w:num w:numId="28">
    <w:abstractNumId w:val="14"/>
  </w:num>
  <w:num w:numId="29">
    <w:abstractNumId w:val="32"/>
  </w:num>
  <w:num w:numId="30">
    <w:abstractNumId w:val="28"/>
  </w:num>
  <w:num w:numId="31">
    <w:abstractNumId w:val="8"/>
  </w:num>
  <w:num w:numId="32">
    <w:abstractNumId w:val="12"/>
  </w:num>
  <w:num w:numId="33">
    <w:abstractNumId w:val="21"/>
  </w:num>
  <w:num w:numId="34">
    <w:abstractNumId w:val="2"/>
  </w:num>
  <w:num w:numId="35">
    <w:abstractNumId w:val="23"/>
  </w:num>
  <w:num w:numId="36">
    <w:abstractNumId w:val="13"/>
  </w:num>
  <w:num w:numId="37">
    <w:abstractNumId w:val="7"/>
  </w:num>
  <w:num w:numId="3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148DD"/>
    <w:rsid w:val="0002030B"/>
    <w:rsid w:val="00023982"/>
    <w:rsid w:val="00025280"/>
    <w:rsid w:val="0002570B"/>
    <w:rsid w:val="00030EED"/>
    <w:rsid w:val="000322C7"/>
    <w:rsid w:val="0003609D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1747"/>
    <w:rsid w:val="00084D3E"/>
    <w:rsid w:val="00085225"/>
    <w:rsid w:val="000927DB"/>
    <w:rsid w:val="00093561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3EB2"/>
    <w:rsid w:val="000E46FC"/>
    <w:rsid w:val="000E7298"/>
    <w:rsid w:val="000F1486"/>
    <w:rsid w:val="000F1671"/>
    <w:rsid w:val="000F23D9"/>
    <w:rsid w:val="000F31FA"/>
    <w:rsid w:val="000F453B"/>
    <w:rsid w:val="000F5513"/>
    <w:rsid w:val="000F5E84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200"/>
    <w:rsid w:val="00134B2C"/>
    <w:rsid w:val="00140D36"/>
    <w:rsid w:val="00141AC6"/>
    <w:rsid w:val="0014733F"/>
    <w:rsid w:val="001477F6"/>
    <w:rsid w:val="00147C73"/>
    <w:rsid w:val="00150204"/>
    <w:rsid w:val="00153AD0"/>
    <w:rsid w:val="001617DC"/>
    <w:rsid w:val="001630A3"/>
    <w:rsid w:val="00163197"/>
    <w:rsid w:val="001665A1"/>
    <w:rsid w:val="00172671"/>
    <w:rsid w:val="00173D02"/>
    <w:rsid w:val="00173F1B"/>
    <w:rsid w:val="001803C4"/>
    <w:rsid w:val="00180672"/>
    <w:rsid w:val="00182EFF"/>
    <w:rsid w:val="001859C0"/>
    <w:rsid w:val="00186A10"/>
    <w:rsid w:val="001922FE"/>
    <w:rsid w:val="00192D26"/>
    <w:rsid w:val="001A1C6A"/>
    <w:rsid w:val="001A2282"/>
    <w:rsid w:val="001A345F"/>
    <w:rsid w:val="001A4E87"/>
    <w:rsid w:val="001A5162"/>
    <w:rsid w:val="001A533B"/>
    <w:rsid w:val="001A5BA0"/>
    <w:rsid w:val="001B14EB"/>
    <w:rsid w:val="001B3651"/>
    <w:rsid w:val="001B73C2"/>
    <w:rsid w:val="001C0176"/>
    <w:rsid w:val="001C53D9"/>
    <w:rsid w:val="001C59B3"/>
    <w:rsid w:val="001C5DAE"/>
    <w:rsid w:val="001D001B"/>
    <w:rsid w:val="001D0BD3"/>
    <w:rsid w:val="001D1E6F"/>
    <w:rsid w:val="001D2BB3"/>
    <w:rsid w:val="001D3893"/>
    <w:rsid w:val="001D4D5F"/>
    <w:rsid w:val="001D5613"/>
    <w:rsid w:val="001D5C32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40CA"/>
    <w:rsid w:val="00245A4A"/>
    <w:rsid w:val="00251068"/>
    <w:rsid w:val="00263D8D"/>
    <w:rsid w:val="0027109B"/>
    <w:rsid w:val="00271890"/>
    <w:rsid w:val="00272D00"/>
    <w:rsid w:val="00274740"/>
    <w:rsid w:val="00276B8C"/>
    <w:rsid w:val="00280E9C"/>
    <w:rsid w:val="00281F9F"/>
    <w:rsid w:val="00283527"/>
    <w:rsid w:val="0028769D"/>
    <w:rsid w:val="00293DC5"/>
    <w:rsid w:val="00294537"/>
    <w:rsid w:val="0029459D"/>
    <w:rsid w:val="002A1214"/>
    <w:rsid w:val="002A13D1"/>
    <w:rsid w:val="002B2DF4"/>
    <w:rsid w:val="002B56BF"/>
    <w:rsid w:val="002C5367"/>
    <w:rsid w:val="002C67BE"/>
    <w:rsid w:val="002C7238"/>
    <w:rsid w:val="002C7639"/>
    <w:rsid w:val="002D1AA4"/>
    <w:rsid w:val="002D23EB"/>
    <w:rsid w:val="002D64B3"/>
    <w:rsid w:val="002D6EAB"/>
    <w:rsid w:val="002E0016"/>
    <w:rsid w:val="002E5A3C"/>
    <w:rsid w:val="002E5EEB"/>
    <w:rsid w:val="002E7EC9"/>
    <w:rsid w:val="002F050D"/>
    <w:rsid w:val="00302361"/>
    <w:rsid w:val="003064C9"/>
    <w:rsid w:val="003117B1"/>
    <w:rsid w:val="00321229"/>
    <w:rsid w:val="00322E68"/>
    <w:rsid w:val="00327868"/>
    <w:rsid w:val="00330366"/>
    <w:rsid w:val="00331934"/>
    <w:rsid w:val="00331E3E"/>
    <w:rsid w:val="00334AC1"/>
    <w:rsid w:val="0034079F"/>
    <w:rsid w:val="00345D00"/>
    <w:rsid w:val="00347857"/>
    <w:rsid w:val="003532FA"/>
    <w:rsid w:val="00360855"/>
    <w:rsid w:val="003609D8"/>
    <w:rsid w:val="00362C7F"/>
    <w:rsid w:val="0036541F"/>
    <w:rsid w:val="0037272F"/>
    <w:rsid w:val="00376945"/>
    <w:rsid w:val="00377439"/>
    <w:rsid w:val="00382AA2"/>
    <w:rsid w:val="00386317"/>
    <w:rsid w:val="00390D81"/>
    <w:rsid w:val="003924E8"/>
    <w:rsid w:val="00392548"/>
    <w:rsid w:val="003A5B16"/>
    <w:rsid w:val="003B0A96"/>
    <w:rsid w:val="003B1796"/>
    <w:rsid w:val="003B2A5A"/>
    <w:rsid w:val="003B453C"/>
    <w:rsid w:val="003C08C8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196B"/>
    <w:rsid w:val="004034AC"/>
    <w:rsid w:val="00403731"/>
    <w:rsid w:val="00407B47"/>
    <w:rsid w:val="0041001D"/>
    <w:rsid w:val="0041395F"/>
    <w:rsid w:val="004237C3"/>
    <w:rsid w:val="004263EA"/>
    <w:rsid w:val="0042782A"/>
    <w:rsid w:val="004301E0"/>
    <w:rsid w:val="00431424"/>
    <w:rsid w:val="004314F9"/>
    <w:rsid w:val="00432599"/>
    <w:rsid w:val="00433BEF"/>
    <w:rsid w:val="004356ED"/>
    <w:rsid w:val="00444214"/>
    <w:rsid w:val="004446AD"/>
    <w:rsid w:val="004460F4"/>
    <w:rsid w:val="00447DB8"/>
    <w:rsid w:val="00450994"/>
    <w:rsid w:val="0045263A"/>
    <w:rsid w:val="00456732"/>
    <w:rsid w:val="00456A70"/>
    <w:rsid w:val="0045768C"/>
    <w:rsid w:val="00465047"/>
    <w:rsid w:val="00467139"/>
    <w:rsid w:val="00467197"/>
    <w:rsid w:val="00470720"/>
    <w:rsid w:val="004712AD"/>
    <w:rsid w:val="0047247A"/>
    <w:rsid w:val="00475313"/>
    <w:rsid w:val="00476870"/>
    <w:rsid w:val="00477772"/>
    <w:rsid w:val="004824BB"/>
    <w:rsid w:val="0048693F"/>
    <w:rsid w:val="0048726B"/>
    <w:rsid w:val="00491F3A"/>
    <w:rsid w:val="00493C4E"/>
    <w:rsid w:val="00496098"/>
    <w:rsid w:val="004961E5"/>
    <w:rsid w:val="004A5D49"/>
    <w:rsid w:val="004A698C"/>
    <w:rsid w:val="004A7C9B"/>
    <w:rsid w:val="004A7E9D"/>
    <w:rsid w:val="004B06E4"/>
    <w:rsid w:val="004B1A80"/>
    <w:rsid w:val="004B453D"/>
    <w:rsid w:val="004B4B3B"/>
    <w:rsid w:val="004B5D9B"/>
    <w:rsid w:val="004B69D0"/>
    <w:rsid w:val="004C14D7"/>
    <w:rsid w:val="004C1518"/>
    <w:rsid w:val="004D1432"/>
    <w:rsid w:val="004D21FE"/>
    <w:rsid w:val="004D37AF"/>
    <w:rsid w:val="004D47F3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1704F"/>
    <w:rsid w:val="00517720"/>
    <w:rsid w:val="0052069D"/>
    <w:rsid w:val="00524321"/>
    <w:rsid w:val="005404A6"/>
    <w:rsid w:val="00540D06"/>
    <w:rsid w:val="0054228C"/>
    <w:rsid w:val="0054452D"/>
    <w:rsid w:val="0054539B"/>
    <w:rsid w:val="00545BE3"/>
    <w:rsid w:val="005521AA"/>
    <w:rsid w:val="00554A68"/>
    <w:rsid w:val="0056414F"/>
    <w:rsid w:val="00564B47"/>
    <w:rsid w:val="00564F0A"/>
    <w:rsid w:val="005669C4"/>
    <w:rsid w:val="00570BF6"/>
    <w:rsid w:val="00572BC8"/>
    <w:rsid w:val="00573BC1"/>
    <w:rsid w:val="00573F7A"/>
    <w:rsid w:val="005756C7"/>
    <w:rsid w:val="005756E0"/>
    <w:rsid w:val="005771F9"/>
    <w:rsid w:val="0058358B"/>
    <w:rsid w:val="00590227"/>
    <w:rsid w:val="00594DED"/>
    <w:rsid w:val="005A1DCE"/>
    <w:rsid w:val="005A6D72"/>
    <w:rsid w:val="005A7220"/>
    <w:rsid w:val="005B17FC"/>
    <w:rsid w:val="005B1D5C"/>
    <w:rsid w:val="005B600F"/>
    <w:rsid w:val="005C4579"/>
    <w:rsid w:val="005C5829"/>
    <w:rsid w:val="005C58F7"/>
    <w:rsid w:val="005C64CF"/>
    <w:rsid w:val="005D0BD4"/>
    <w:rsid w:val="005D29E0"/>
    <w:rsid w:val="005D2DA9"/>
    <w:rsid w:val="005D3BD9"/>
    <w:rsid w:val="005E1726"/>
    <w:rsid w:val="005E1927"/>
    <w:rsid w:val="005E3FF8"/>
    <w:rsid w:val="005F207A"/>
    <w:rsid w:val="00600549"/>
    <w:rsid w:val="00604D51"/>
    <w:rsid w:val="00605136"/>
    <w:rsid w:val="0060519E"/>
    <w:rsid w:val="006073BC"/>
    <w:rsid w:val="00610250"/>
    <w:rsid w:val="00610C2B"/>
    <w:rsid w:val="0061598C"/>
    <w:rsid w:val="00616824"/>
    <w:rsid w:val="00622F03"/>
    <w:rsid w:val="00625283"/>
    <w:rsid w:val="00626C4E"/>
    <w:rsid w:val="006311AE"/>
    <w:rsid w:val="00631E6C"/>
    <w:rsid w:val="0063251F"/>
    <w:rsid w:val="006351D5"/>
    <w:rsid w:val="0063536A"/>
    <w:rsid w:val="00636240"/>
    <w:rsid w:val="00637132"/>
    <w:rsid w:val="00641217"/>
    <w:rsid w:val="00642054"/>
    <w:rsid w:val="0064422B"/>
    <w:rsid w:val="00657F75"/>
    <w:rsid w:val="00660B42"/>
    <w:rsid w:val="0066512E"/>
    <w:rsid w:val="00665D31"/>
    <w:rsid w:val="00670AAA"/>
    <w:rsid w:val="00672A38"/>
    <w:rsid w:val="00674AD0"/>
    <w:rsid w:val="006804B0"/>
    <w:rsid w:val="0068377F"/>
    <w:rsid w:val="00684912"/>
    <w:rsid w:val="00685274"/>
    <w:rsid w:val="00690ED0"/>
    <w:rsid w:val="00697829"/>
    <w:rsid w:val="00697FDD"/>
    <w:rsid w:val="006A0F2C"/>
    <w:rsid w:val="006A30DC"/>
    <w:rsid w:val="006A31EF"/>
    <w:rsid w:val="006A347F"/>
    <w:rsid w:val="006A3AB5"/>
    <w:rsid w:val="006A542E"/>
    <w:rsid w:val="006A6523"/>
    <w:rsid w:val="006B3DD4"/>
    <w:rsid w:val="006B7C66"/>
    <w:rsid w:val="006C0EC8"/>
    <w:rsid w:val="006C219E"/>
    <w:rsid w:val="006C5AA3"/>
    <w:rsid w:val="006C747F"/>
    <w:rsid w:val="006D130B"/>
    <w:rsid w:val="006D4C6C"/>
    <w:rsid w:val="006D7510"/>
    <w:rsid w:val="006E0765"/>
    <w:rsid w:val="006E11A5"/>
    <w:rsid w:val="006E359B"/>
    <w:rsid w:val="006E38EA"/>
    <w:rsid w:val="006F2A60"/>
    <w:rsid w:val="006F3B4B"/>
    <w:rsid w:val="006F6B80"/>
    <w:rsid w:val="007075C8"/>
    <w:rsid w:val="00710B8F"/>
    <w:rsid w:val="007208C1"/>
    <w:rsid w:val="00723B5B"/>
    <w:rsid w:val="007264B4"/>
    <w:rsid w:val="00730DE3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3B10"/>
    <w:rsid w:val="0075420E"/>
    <w:rsid w:val="00755EF3"/>
    <w:rsid w:val="00764AED"/>
    <w:rsid w:val="007669FA"/>
    <w:rsid w:val="007671CE"/>
    <w:rsid w:val="00767225"/>
    <w:rsid w:val="00772C30"/>
    <w:rsid w:val="0077384A"/>
    <w:rsid w:val="007762E4"/>
    <w:rsid w:val="007771B6"/>
    <w:rsid w:val="0078158A"/>
    <w:rsid w:val="00781B86"/>
    <w:rsid w:val="00782076"/>
    <w:rsid w:val="00785AFB"/>
    <w:rsid w:val="007871D6"/>
    <w:rsid w:val="00791417"/>
    <w:rsid w:val="00793D38"/>
    <w:rsid w:val="00794067"/>
    <w:rsid w:val="007A09DC"/>
    <w:rsid w:val="007A4723"/>
    <w:rsid w:val="007B3438"/>
    <w:rsid w:val="007B5ADC"/>
    <w:rsid w:val="007B6673"/>
    <w:rsid w:val="007B6DE4"/>
    <w:rsid w:val="007C3298"/>
    <w:rsid w:val="007D2600"/>
    <w:rsid w:val="007D71C6"/>
    <w:rsid w:val="007D71FA"/>
    <w:rsid w:val="007E1D66"/>
    <w:rsid w:val="007E34E5"/>
    <w:rsid w:val="007E61C4"/>
    <w:rsid w:val="007E7293"/>
    <w:rsid w:val="007E7689"/>
    <w:rsid w:val="007F227F"/>
    <w:rsid w:val="007F3410"/>
    <w:rsid w:val="007F7229"/>
    <w:rsid w:val="007F73F6"/>
    <w:rsid w:val="0080151F"/>
    <w:rsid w:val="00801FE2"/>
    <w:rsid w:val="008067AC"/>
    <w:rsid w:val="00810BBE"/>
    <w:rsid w:val="00812882"/>
    <w:rsid w:val="00820CE1"/>
    <w:rsid w:val="0082215F"/>
    <w:rsid w:val="00825A54"/>
    <w:rsid w:val="00830A23"/>
    <w:rsid w:val="00830BA1"/>
    <w:rsid w:val="008357BD"/>
    <w:rsid w:val="0083733C"/>
    <w:rsid w:val="008377C0"/>
    <w:rsid w:val="00843B1B"/>
    <w:rsid w:val="008449AA"/>
    <w:rsid w:val="00850B7E"/>
    <w:rsid w:val="00851E14"/>
    <w:rsid w:val="008525F6"/>
    <w:rsid w:val="00864B4D"/>
    <w:rsid w:val="00866CFD"/>
    <w:rsid w:val="00867F72"/>
    <w:rsid w:val="00871027"/>
    <w:rsid w:val="00873379"/>
    <w:rsid w:val="008745DF"/>
    <w:rsid w:val="008753A1"/>
    <w:rsid w:val="00876894"/>
    <w:rsid w:val="00880102"/>
    <w:rsid w:val="00882BF2"/>
    <w:rsid w:val="00883F4B"/>
    <w:rsid w:val="00890FA5"/>
    <w:rsid w:val="0089345C"/>
    <w:rsid w:val="008935FC"/>
    <w:rsid w:val="00897604"/>
    <w:rsid w:val="008A0DFF"/>
    <w:rsid w:val="008A3B0C"/>
    <w:rsid w:val="008A5302"/>
    <w:rsid w:val="008B0911"/>
    <w:rsid w:val="008B0E52"/>
    <w:rsid w:val="008B217D"/>
    <w:rsid w:val="008B3602"/>
    <w:rsid w:val="008B3891"/>
    <w:rsid w:val="008B47E0"/>
    <w:rsid w:val="008B66B7"/>
    <w:rsid w:val="008C109C"/>
    <w:rsid w:val="008C1D80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6C5F"/>
    <w:rsid w:val="008E78AC"/>
    <w:rsid w:val="008E7942"/>
    <w:rsid w:val="008F0711"/>
    <w:rsid w:val="008F1332"/>
    <w:rsid w:val="008F367A"/>
    <w:rsid w:val="008F3F50"/>
    <w:rsid w:val="008F6A70"/>
    <w:rsid w:val="0090198D"/>
    <w:rsid w:val="0090566F"/>
    <w:rsid w:val="0090712B"/>
    <w:rsid w:val="00911C24"/>
    <w:rsid w:val="00915F30"/>
    <w:rsid w:val="009211E7"/>
    <w:rsid w:val="00924161"/>
    <w:rsid w:val="0092460D"/>
    <w:rsid w:val="0092559C"/>
    <w:rsid w:val="00930549"/>
    <w:rsid w:val="00932045"/>
    <w:rsid w:val="00932822"/>
    <w:rsid w:val="009357E3"/>
    <w:rsid w:val="00935BE2"/>
    <w:rsid w:val="009371FB"/>
    <w:rsid w:val="009379ED"/>
    <w:rsid w:val="00940098"/>
    <w:rsid w:val="0094385E"/>
    <w:rsid w:val="009473AF"/>
    <w:rsid w:val="00950509"/>
    <w:rsid w:val="00951631"/>
    <w:rsid w:val="009647F5"/>
    <w:rsid w:val="00967A25"/>
    <w:rsid w:val="00971141"/>
    <w:rsid w:val="00975603"/>
    <w:rsid w:val="0097674E"/>
    <w:rsid w:val="00981AA2"/>
    <w:rsid w:val="00987579"/>
    <w:rsid w:val="00995846"/>
    <w:rsid w:val="009A1A0A"/>
    <w:rsid w:val="009A219F"/>
    <w:rsid w:val="009A25C7"/>
    <w:rsid w:val="009A422B"/>
    <w:rsid w:val="009A7277"/>
    <w:rsid w:val="009B0917"/>
    <w:rsid w:val="009B0CD6"/>
    <w:rsid w:val="009B4286"/>
    <w:rsid w:val="009B6D4A"/>
    <w:rsid w:val="009C2829"/>
    <w:rsid w:val="009C2E7F"/>
    <w:rsid w:val="009C439A"/>
    <w:rsid w:val="009C4D04"/>
    <w:rsid w:val="009C68EB"/>
    <w:rsid w:val="009C6CD9"/>
    <w:rsid w:val="009D09B1"/>
    <w:rsid w:val="009D118A"/>
    <w:rsid w:val="009D2652"/>
    <w:rsid w:val="009D3B07"/>
    <w:rsid w:val="009D503A"/>
    <w:rsid w:val="009D516A"/>
    <w:rsid w:val="009E06C4"/>
    <w:rsid w:val="009E0CFD"/>
    <w:rsid w:val="009E6F5D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458B6"/>
    <w:rsid w:val="00A5012B"/>
    <w:rsid w:val="00A61266"/>
    <w:rsid w:val="00A64393"/>
    <w:rsid w:val="00A666B6"/>
    <w:rsid w:val="00A67BC0"/>
    <w:rsid w:val="00A700E2"/>
    <w:rsid w:val="00A71769"/>
    <w:rsid w:val="00A71AD4"/>
    <w:rsid w:val="00A7297D"/>
    <w:rsid w:val="00A74437"/>
    <w:rsid w:val="00A75862"/>
    <w:rsid w:val="00A77BA4"/>
    <w:rsid w:val="00A87019"/>
    <w:rsid w:val="00A90A00"/>
    <w:rsid w:val="00A95282"/>
    <w:rsid w:val="00A96533"/>
    <w:rsid w:val="00AA2179"/>
    <w:rsid w:val="00AA24D1"/>
    <w:rsid w:val="00AA3541"/>
    <w:rsid w:val="00AA694A"/>
    <w:rsid w:val="00AA7CE9"/>
    <w:rsid w:val="00AB0E4E"/>
    <w:rsid w:val="00AB2067"/>
    <w:rsid w:val="00AB466F"/>
    <w:rsid w:val="00AB6611"/>
    <w:rsid w:val="00AC094C"/>
    <w:rsid w:val="00AC3F43"/>
    <w:rsid w:val="00AC447A"/>
    <w:rsid w:val="00AC5ABD"/>
    <w:rsid w:val="00AD0011"/>
    <w:rsid w:val="00AD27F1"/>
    <w:rsid w:val="00AD6B32"/>
    <w:rsid w:val="00AD6B76"/>
    <w:rsid w:val="00AE0605"/>
    <w:rsid w:val="00AE2056"/>
    <w:rsid w:val="00AE2075"/>
    <w:rsid w:val="00AE385C"/>
    <w:rsid w:val="00AE3FC6"/>
    <w:rsid w:val="00AE5CEC"/>
    <w:rsid w:val="00AE6A84"/>
    <w:rsid w:val="00AE718D"/>
    <w:rsid w:val="00AE76C9"/>
    <w:rsid w:val="00AF0B7D"/>
    <w:rsid w:val="00AF0E7E"/>
    <w:rsid w:val="00B015E4"/>
    <w:rsid w:val="00B03140"/>
    <w:rsid w:val="00B03E12"/>
    <w:rsid w:val="00B04C71"/>
    <w:rsid w:val="00B077C8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248D4"/>
    <w:rsid w:val="00B301A1"/>
    <w:rsid w:val="00B307EE"/>
    <w:rsid w:val="00B32404"/>
    <w:rsid w:val="00B32D85"/>
    <w:rsid w:val="00B332B8"/>
    <w:rsid w:val="00B34CBB"/>
    <w:rsid w:val="00B354D4"/>
    <w:rsid w:val="00B36BFC"/>
    <w:rsid w:val="00B4418A"/>
    <w:rsid w:val="00B47BB5"/>
    <w:rsid w:val="00B543A0"/>
    <w:rsid w:val="00B576F8"/>
    <w:rsid w:val="00B60571"/>
    <w:rsid w:val="00B60AF5"/>
    <w:rsid w:val="00B6687D"/>
    <w:rsid w:val="00B71474"/>
    <w:rsid w:val="00B75C1C"/>
    <w:rsid w:val="00B76E7E"/>
    <w:rsid w:val="00B8200C"/>
    <w:rsid w:val="00B942C5"/>
    <w:rsid w:val="00B95920"/>
    <w:rsid w:val="00B962E2"/>
    <w:rsid w:val="00B9719C"/>
    <w:rsid w:val="00BA3205"/>
    <w:rsid w:val="00BA623F"/>
    <w:rsid w:val="00BA79F1"/>
    <w:rsid w:val="00BB0174"/>
    <w:rsid w:val="00BB094A"/>
    <w:rsid w:val="00BB40E0"/>
    <w:rsid w:val="00BB4197"/>
    <w:rsid w:val="00BB533F"/>
    <w:rsid w:val="00BB78FA"/>
    <w:rsid w:val="00BC218E"/>
    <w:rsid w:val="00BD1708"/>
    <w:rsid w:val="00BD3B4C"/>
    <w:rsid w:val="00BD3C7E"/>
    <w:rsid w:val="00BE10FC"/>
    <w:rsid w:val="00BE1DBC"/>
    <w:rsid w:val="00BE25BF"/>
    <w:rsid w:val="00BE63D3"/>
    <w:rsid w:val="00BF1030"/>
    <w:rsid w:val="00BF4930"/>
    <w:rsid w:val="00C00AB9"/>
    <w:rsid w:val="00C00F26"/>
    <w:rsid w:val="00C05E1D"/>
    <w:rsid w:val="00C05F7A"/>
    <w:rsid w:val="00C0638C"/>
    <w:rsid w:val="00C10117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1D1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08E2"/>
    <w:rsid w:val="00C70AA6"/>
    <w:rsid w:val="00C728F4"/>
    <w:rsid w:val="00C74991"/>
    <w:rsid w:val="00C75BDD"/>
    <w:rsid w:val="00C77BDF"/>
    <w:rsid w:val="00C80EB7"/>
    <w:rsid w:val="00C835E8"/>
    <w:rsid w:val="00C867D0"/>
    <w:rsid w:val="00C876B7"/>
    <w:rsid w:val="00C931CC"/>
    <w:rsid w:val="00CA077F"/>
    <w:rsid w:val="00CA1737"/>
    <w:rsid w:val="00CA5835"/>
    <w:rsid w:val="00CA7AA8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24B7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22AB3"/>
    <w:rsid w:val="00D265C8"/>
    <w:rsid w:val="00D27AD1"/>
    <w:rsid w:val="00D304DC"/>
    <w:rsid w:val="00D31113"/>
    <w:rsid w:val="00D32223"/>
    <w:rsid w:val="00D379E7"/>
    <w:rsid w:val="00D40574"/>
    <w:rsid w:val="00D409FF"/>
    <w:rsid w:val="00D4189F"/>
    <w:rsid w:val="00D41D09"/>
    <w:rsid w:val="00D46A9C"/>
    <w:rsid w:val="00D46CB1"/>
    <w:rsid w:val="00D46F08"/>
    <w:rsid w:val="00D51878"/>
    <w:rsid w:val="00D56246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A67"/>
    <w:rsid w:val="00D66E26"/>
    <w:rsid w:val="00D67237"/>
    <w:rsid w:val="00D701E6"/>
    <w:rsid w:val="00D728D9"/>
    <w:rsid w:val="00D73065"/>
    <w:rsid w:val="00D77077"/>
    <w:rsid w:val="00D77E04"/>
    <w:rsid w:val="00D8304C"/>
    <w:rsid w:val="00D8424F"/>
    <w:rsid w:val="00D9093C"/>
    <w:rsid w:val="00D95B7F"/>
    <w:rsid w:val="00D95CE9"/>
    <w:rsid w:val="00DA34BB"/>
    <w:rsid w:val="00DB17EE"/>
    <w:rsid w:val="00DB760A"/>
    <w:rsid w:val="00DC7313"/>
    <w:rsid w:val="00DD19C3"/>
    <w:rsid w:val="00DD3E35"/>
    <w:rsid w:val="00DD77DC"/>
    <w:rsid w:val="00DE0DD5"/>
    <w:rsid w:val="00DE3C18"/>
    <w:rsid w:val="00DE478F"/>
    <w:rsid w:val="00DF4616"/>
    <w:rsid w:val="00DF4F41"/>
    <w:rsid w:val="00E04153"/>
    <w:rsid w:val="00E05925"/>
    <w:rsid w:val="00E064F1"/>
    <w:rsid w:val="00E1315E"/>
    <w:rsid w:val="00E15C9C"/>
    <w:rsid w:val="00E1697F"/>
    <w:rsid w:val="00E16EEB"/>
    <w:rsid w:val="00E236BE"/>
    <w:rsid w:val="00E23EA3"/>
    <w:rsid w:val="00E2434A"/>
    <w:rsid w:val="00E24CE7"/>
    <w:rsid w:val="00E25016"/>
    <w:rsid w:val="00E25E63"/>
    <w:rsid w:val="00E30460"/>
    <w:rsid w:val="00E329E6"/>
    <w:rsid w:val="00E36EDD"/>
    <w:rsid w:val="00E41390"/>
    <w:rsid w:val="00E456B7"/>
    <w:rsid w:val="00E5143D"/>
    <w:rsid w:val="00E564FF"/>
    <w:rsid w:val="00E60B73"/>
    <w:rsid w:val="00E63002"/>
    <w:rsid w:val="00E64333"/>
    <w:rsid w:val="00E6464B"/>
    <w:rsid w:val="00E651D9"/>
    <w:rsid w:val="00E65208"/>
    <w:rsid w:val="00E736A0"/>
    <w:rsid w:val="00E81B7D"/>
    <w:rsid w:val="00E81CBB"/>
    <w:rsid w:val="00E8295C"/>
    <w:rsid w:val="00E833BE"/>
    <w:rsid w:val="00E86197"/>
    <w:rsid w:val="00E8716E"/>
    <w:rsid w:val="00E93CFA"/>
    <w:rsid w:val="00E962C5"/>
    <w:rsid w:val="00EA0228"/>
    <w:rsid w:val="00EA1382"/>
    <w:rsid w:val="00EA329C"/>
    <w:rsid w:val="00EA6517"/>
    <w:rsid w:val="00EA7571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315"/>
    <w:rsid w:val="00ED0935"/>
    <w:rsid w:val="00ED0F81"/>
    <w:rsid w:val="00ED1A12"/>
    <w:rsid w:val="00ED2188"/>
    <w:rsid w:val="00ED29CA"/>
    <w:rsid w:val="00ED3D72"/>
    <w:rsid w:val="00ED7A14"/>
    <w:rsid w:val="00EE1537"/>
    <w:rsid w:val="00EE2A96"/>
    <w:rsid w:val="00EF52E5"/>
    <w:rsid w:val="00EF6028"/>
    <w:rsid w:val="00F01578"/>
    <w:rsid w:val="00F03D93"/>
    <w:rsid w:val="00F066C2"/>
    <w:rsid w:val="00F15775"/>
    <w:rsid w:val="00F17959"/>
    <w:rsid w:val="00F30B03"/>
    <w:rsid w:val="00F321DD"/>
    <w:rsid w:val="00F3544C"/>
    <w:rsid w:val="00F362B6"/>
    <w:rsid w:val="00F373C5"/>
    <w:rsid w:val="00F4077B"/>
    <w:rsid w:val="00F42723"/>
    <w:rsid w:val="00F42E1A"/>
    <w:rsid w:val="00F44598"/>
    <w:rsid w:val="00F45E3F"/>
    <w:rsid w:val="00F479C5"/>
    <w:rsid w:val="00F54013"/>
    <w:rsid w:val="00F55F50"/>
    <w:rsid w:val="00F56164"/>
    <w:rsid w:val="00F57252"/>
    <w:rsid w:val="00F572DA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602"/>
    <w:rsid w:val="00F7381D"/>
    <w:rsid w:val="00F74F51"/>
    <w:rsid w:val="00F77367"/>
    <w:rsid w:val="00F81C53"/>
    <w:rsid w:val="00F860DD"/>
    <w:rsid w:val="00F862B1"/>
    <w:rsid w:val="00F97408"/>
    <w:rsid w:val="00FA2ED6"/>
    <w:rsid w:val="00FA5D33"/>
    <w:rsid w:val="00FA7A10"/>
    <w:rsid w:val="00FB06DD"/>
    <w:rsid w:val="00FB0781"/>
    <w:rsid w:val="00FB34DC"/>
    <w:rsid w:val="00FB4B43"/>
    <w:rsid w:val="00FB67C7"/>
    <w:rsid w:val="00FC02B2"/>
    <w:rsid w:val="00FC1381"/>
    <w:rsid w:val="00FC2E3E"/>
    <w:rsid w:val="00FD0A46"/>
    <w:rsid w:val="00FD3AC6"/>
    <w:rsid w:val="00FD6090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BF7B9E-FA55-8B48-99BB-92DD80C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1754</TotalTime>
  <Pages>13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Learning Hub - Information Technology Program</dc:subject>
  <dc:creator>Guru99</dc:creator>
  <cp:keywords>0.1</cp:keywords>
  <cp:lastModifiedBy>Vikram Ranju</cp:lastModifiedBy>
  <cp:revision>30</cp:revision>
  <cp:lastPrinted>2012-05-30T05:01:00Z</cp:lastPrinted>
  <dcterms:created xsi:type="dcterms:W3CDTF">2020-03-15T23:12:00Z</dcterms:created>
  <dcterms:modified xsi:type="dcterms:W3CDTF">2021-02-12T11:20:00Z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